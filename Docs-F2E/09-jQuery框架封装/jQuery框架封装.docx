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jQuery框架封装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jQuery结构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jQuery结构分析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jQuery对外暴露了两个方法：jQuery $，他们实际上是同一个方法，是用来构造jQuery实例对象的工厂函数。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jQuery实例对象是一个伪数组，使用字面量对象来验证：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'&lt;div&gt;&lt;/div&gt;'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(({}).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//输出[object Object]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jQuery的整体结构：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jQuery整体上是一个自调函数，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参数一：window，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参数二：返回值为jQuery的函数（2.0新增参数，用以支持模块化）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'对模块化做了支持'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我们这里自己创建的my-jQuery框架只用自己调用即可，可以采用jQuery1.7版本简化为：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加入jQuery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jQuery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jQuery初步结构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//对外暴露的工厂函数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//复写原型,fn是为了书写简单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//init是jQuery真正的构造函数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替换构造函数的原型 为 jQuery工厂的原型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--jQuery插件机制支持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这样可直接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使用工厂原型添加方法，实现插件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jQuery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插件测试：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实现一个jQ弹出框插件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//直接给工厂原型添加方法，实现弹出插件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测试插件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//创建jQuery实例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'弹出框插件'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//实例可以直接调用原型方法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图解</w:t>
      </w:r>
    </w:p>
    <w:p>
      <w:r>
        <w:drawing>
          <wp:inline distT="0" distB="0" distL="114300" distR="114300">
            <wp:extent cx="5272405" cy="463867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jQuery入口函数结构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通过$工厂，最终达到init函数，这个函数即是入口函数，所有的初始化实例过程都是在入口函数内实现的。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不同参数的入口返回值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2.1.1传入null、undefined、0、Nan、</w:t>
      </w:r>
      <w:r>
        <w:rPr>
          <w:rFonts w:hint="default"/>
          <w:lang w:val="en-US" w:eastAsia="zh-CN"/>
        </w:rPr>
        <w:t>’’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都会返回一个空实例，如：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传入选择器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会获取到元素，并把下表存储，同时添加一个length属性代表数量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{ 0:div, 1:div, length:2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传入html片段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会根据html片段创建DOM对象，然后按照下标进行存储，添加一个length属性。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{ 0:span, 1:span, 2,span, length:3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'&lt;span&gt;&lt;/span&gt;'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测试JQ传入html片段，得到是Dom对象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'&lt;span&gt;span&lt;/span&gt;'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);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传入数组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会把数组中的每一项分别添加到实例身上，同时添加length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'abc'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'cba'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传入伪数组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会把数组中的每一项分别添加到到实例身上，同时添加length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传入对象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会直接把这个对象按照下表添加到实例身上，同时添加length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));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jQuery参数处理规律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jq入口对不同参数处理的规律：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1、传入null、undefined、0、NaN、''返回空对象( 即空实例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2、传入字符串，那么需要判断是html片段 还是 其它，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如果是片段，则创建对应的DOM，然后添加到实例身上；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否则按照选择器获取页面中的DOM，然后把获取到的DOM添加到实例身上。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3、如果是数组或许伪数组，那么把每一项分别添加到实例身上。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4、除了上面的数据类型，剩余的，统一添加到实例身上。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jQuery入口实现思路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传入null、undefined、0、NaN、''返回空对象( 即空实例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传入字符串，那么需要判断是html片段 还是 其它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'string'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如果是片段，则创建对应的DOM，然后添加到实例身上，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如果第一个字母是&lt;,最后一个字母是&gt;,并且length &gt;= 3,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则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是html片段。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创建的思路：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1、先创建一个临时的div容器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2、设置这个div的innerHTML为html片段，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这些片段就自动转变为了div的子元素，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3、然后遍历div的子元素分别添加this身上，记住给实例补充length属性值，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可以使用数组的push来给实例添加，同时可以使用apply简化遍历过程。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否则按照选择器获取页面中的DOM，然后把获取到的DOM添加到实例身上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实现的思路：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1、使用querySelectorAll获取页面中的元素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2、然后遍历获取到所有元素分别添加this身上，记住给实例补充length属性值，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可以使用数组的push来给实例添加，同时可以使用apply简化遍历过程。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判断是不是真假数组的思路：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1、先把函数和window排除掉，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2、然后通过toString来判断是不是真数组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3、否则再判断是不是伪数组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备注：下面的判断只用来判断是不是伪数组，不要用下面的判断条件判断真数组，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例如：[ 0:1, , , ] 使用下面的判断，就会得到false，造成真数组的误判。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3.1、 先看看这个对象有没有length属性，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3.2、 如果有，看看length的值是不是为0，如果为0，OK是伪数组，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3.3、 如果length的值不为0，看看这个数据有没有 length - 1这个属性，如果有，OK是伪数组。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建议把这个是否是真假数组的判断封装为一个函数，在这里调用。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实现的思路：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把真或伪数组中的每一项分别添加到实例身上，记住给实例补充length属性值，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可以使用数组的push来给实例添加，同时可以使用apply简化遍历过程。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实现的思路：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把这个参数直接添加到实例身子，length为1即可。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jQuery入口函数实现</w:t>
      </w:r>
    </w:p>
    <w:p>
      <w:pPr>
        <w:pStyle w:val="4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>3.1 字符串、HTML片段判断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判断是不是html片段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如果是空类型的，直接返回false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如果字符串的第一个字母是&lt;,最后一个字母是&gt;,且length &gt;= 3,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则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是html片段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去掉字符串首尾空白字符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不是字符串就不处理了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'string'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优先使用内置的trim方法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把首尾空白字符替换为空，然后返回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函数、window判断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判断是不是函数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'function'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判断是不是window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伪数组、数组判断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判断是不是伪数组或真数组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isLikeArray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过滤函数和window，以及非对象的其他数据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||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||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'object'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判断是不是真数组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({}).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'[object Array]'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判断是不是伪数组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有length，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且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要么length为0，要么有length - 1这个属性值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'length'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&amp;&amp; (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||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)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使用extend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 xml:space="preserve">&lt;!DOCTYPE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html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lang=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"en"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charset=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(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w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selector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new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fn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init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selector 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fn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prototype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{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替换原型 + 原型简称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constructor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给jQuery和原型分别添加extend方法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 xml:space="preserve">extend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fn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 xml:space="preserve">extend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obj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key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in obj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[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key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 = obj[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key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extend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({          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给jQuery添加一些静态方法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trim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str ) {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去掉首尾空白字符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!str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str;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str.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 xml:space="preserve">trim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str.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trim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str.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replace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/^\s+|\s+$/g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isHTML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html ) {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判断是不是html片段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!html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html.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charAt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 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'&lt;'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&amp;&amp;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html.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charAt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html.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 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'&gt;'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&amp;&amp;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html.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&gt;=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3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_isHTML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html ) {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判断是不是html片段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!!html &amp;&amp;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html.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charAt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 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'&lt;'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&amp;&amp;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html.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charAt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html.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 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'&gt;'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&amp;&amp;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html.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&gt;=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fn ) {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判断是不是函数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typeof fn 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'function'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_isFunction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fn ) {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判断是不是函数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typeof fn 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'function'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isWindow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w ) {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判断是不是window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!w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w.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window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=== w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isObject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obj ) {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判断是不是对象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obj ===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 {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防止typeof对null的误判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如果是object或function，那就是对象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typeof obj 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'object'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|| typeof obj 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'function'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_isWindow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w ) {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判断是不是window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!!w &amp;&amp; w.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window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=== w;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str ) {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判断是不是字符串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typeof str 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'string'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_isString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str ) {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判断是不是字符串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typeof str 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'string'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isLikeArray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arr ) {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判断是不是真数组或伪数组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// Function、window、!Object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arr ) ||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isWindow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arr ) || !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isObject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arr )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判断是不是真数组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({}).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call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arr ) 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'[object Array]'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判断是不是伪数组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'length'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in arr &amp;&amp; ( arr.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===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|| arr.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in arr )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init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fn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 xml:space="preserve">init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selector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!selector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string ==&gt; ( html || selector 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selector )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为了用户友好体验，先去掉首尾空白字符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selector =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trim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selector 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html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isHTML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selector )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利用一个临时的div来创建DOM，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    // 然后把创建好的DOM依次push给实例。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tempDiv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createElement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'div'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tempDiv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innerHTML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selector;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[].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push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.apply(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tempDiv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childNodes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selector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    [].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push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.apply(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querySelectorAll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selector ) 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catch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(e)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如果报错了，那么手动补一个length属性，代表没有获取到任何元素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array || likeArray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else 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isLikeArray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selector )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[].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push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.apply(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selector 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其它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 = selector;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替换init的原型为工厂的原型，这样外界就可以通过工厂给实例扩展方法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init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prototype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fn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暴露工厂和工厂的简称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w.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jQuery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w.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 xml:space="preserve">$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}(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window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静态方法测试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_isFunction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([]));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isWindow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window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isLikeArray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{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length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5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 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isLikeArray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{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length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 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入口测试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script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 &lt;span&gt;111&lt;/span&gt;&lt;span&gt;222&lt;/span&gt; 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({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length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入口函数参数处理理论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为了防止获取不到页面的元素，所以要把函数传入到jQuery，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然后在这个回调函数中编写代码。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这个回调函数会在页面DOM解析完毕之后执行。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可以获取到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获取不到span，因为这个时候span还不存在呢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456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jQuery入口函数参数处理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ready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fn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先统一判断DOMContentloaded有没有触发，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通过document.readyState === 'complete'判断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如果为true，fn可以直接调用。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如果为false，那么判断支不支持addEventListener，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如果支持，绑定DOMContentLoaded事件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如果不支持，使用attchEvent绑定onreadystatechang事件,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注意，需要在里面判断document.readyState === 'complete'才执行fn。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防止fn多次执行。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DOM已经构造完毕，fn可以直接执行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readyState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'complete'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fn();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如果DOM没有构造完毕，那么判断addEventListener是否兼容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else 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 xml:space="preserve">addEventListener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addEventListener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'DOMContentLoaded'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fn 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如果不兼容addEventListener，那么采取attachEvent的方式，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同时事件变为了onreadystatechange，为了防止这个事件多次触发造成的fn多次执行，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所以需要一个包装函数来进行过滤。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attachEvent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'onreadystatechange'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readyState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'complete'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fn();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 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原型方法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constructor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获取版本号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 version,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代表所有实例默认的选择器，也代表实例是一个jQuery类型的对象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selector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代表所有实例默认的长度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length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把实例转换为数组返回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toArray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[].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slice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call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this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获取指定下标的元素，获取的是原生DOM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i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* 1、如果传入null或undefined，那么转换为数组返回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* 2、如果传入的是正数，按照指定的下标获取元素返回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* 3、如果传入的是负数，按照下标倒着( this.length + 负数 )获取元素返回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* */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null、undeinfed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i ==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toArray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其他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i &gt;=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[ i ];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[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 i ];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_get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i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 ==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?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toArray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( i &gt;=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?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[ i ] 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[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 i ] 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each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return jQuery.each(this,fn);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return jQuery.map</w:t>
            </w:r>
            <w:bookmarkStart w:id="0" w:name="_GoBack"/>
            <w:bookmarkEnd w:id="0"/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(this,fn);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截取实例的部分元素，构成一个新的jQuery实例返回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slice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* 1、通过数组的slice截取部分元素(slice返回的是数组)，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* 2、把截取到的元素转换为实例对象返回。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* */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因为slice的参数会有变化，所以需要是arguments，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我们要把arguments中的每一项传给数组的slice，所以需要借用apply平铺传递过去，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最后把slice返回数组，通过jQuery工厂保证成实例返回。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nodes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[].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slice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apply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arguments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nodes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_slice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因为slice的参数会有变化，所以需要是arguments，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我们要把arguments中的每一项传给数组的slice，所以需要借用apply平铺传递过去，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最后把slice返回数组，通过jQuery工厂保证成实例返回。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[].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slice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apply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arguments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获取指定下标的元素，获取的是jQuery类型的实例对象。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eq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i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* 1、如果传入null或undefined，返回一个新实例，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* 2、如果传入的是正数，按照指定的下标获取元素，再包装成新实例返回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* 3、如果传入的是负数，按照下标倒着( this.length + 负数 )获取元素，再包装成新实例返回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* */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null、undefined得到新实例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i ==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i &gt;=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[ i ] 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[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 i ] 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_eq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i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 ==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?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() :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i ) 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获取实例中的第一个元素，是jQuery类型的实例对象。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first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eq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获取实例中的最后一个元素，是jQuery类型的实例对象。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last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eq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原型上的方法供实例调用，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即实例.push，在调用过程中，push内的this就指向了实例，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所以这里不需要通过call和apply改变this指向即可借用数组的方法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push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 [].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push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sort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 [].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sort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splice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 [].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splice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 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8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D2D0D"/>
    <w:rsid w:val="00080D20"/>
    <w:rsid w:val="00240D1E"/>
    <w:rsid w:val="00300731"/>
    <w:rsid w:val="00427384"/>
    <w:rsid w:val="00493181"/>
    <w:rsid w:val="005359F7"/>
    <w:rsid w:val="0056234A"/>
    <w:rsid w:val="00B043EB"/>
    <w:rsid w:val="00B36EBE"/>
    <w:rsid w:val="00FB0EAF"/>
    <w:rsid w:val="010C15E7"/>
    <w:rsid w:val="013F03B8"/>
    <w:rsid w:val="018A43A4"/>
    <w:rsid w:val="0197203C"/>
    <w:rsid w:val="01A85ACE"/>
    <w:rsid w:val="01C42B2C"/>
    <w:rsid w:val="01EB05AA"/>
    <w:rsid w:val="023A3474"/>
    <w:rsid w:val="02986FBA"/>
    <w:rsid w:val="034D35E1"/>
    <w:rsid w:val="03EB2D09"/>
    <w:rsid w:val="041B6BAC"/>
    <w:rsid w:val="04464AF9"/>
    <w:rsid w:val="049C616A"/>
    <w:rsid w:val="04A74B9D"/>
    <w:rsid w:val="054A73F4"/>
    <w:rsid w:val="054D2D27"/>
    <w:rsid w:val="05526992"/>
    <w:rsid w:val="064F0A2A"/>
    <w:rsid w:val="06662A8F"/>
    <w:rsid w:val="06923698"/>
    <w:rsid w:val="06C81787"/>
    <w:rsid w:val="06EE3A0D"/>
    <w:rsid w:val="073834E6"/>
    <w:rsid w:val="07411A90"/>
    <w:rsid w:val="07B4037B"/>
    <w:rsid w:val="07C41673"/>
    <w:rsid w:val="080024BC"/>
    <w:rsid w:val="085277C7"/>
    <w:rsid w:val="08A053B6"/>
    <w:rsid w:val="08DC0F71"/>
    <w:rsid w:val="08F01ECA"/>
    <w:rsid w:val="096C0EFC"/>
    <w:rsid w:val="09704FDC"/>
    <w:rsid w:val="09D25930"/>
    <w:rsid w:val="09E577A6"/>
    <w:rsid w:val="0A6D451A"/>
    <w:rsid w:val="0A7D22B8"/>
    <w:rsid w:val="0B511D6C"/>
    <w:rsid w:val="0BCB294B"/>
    <w:rsid w:val="0C0F73C8"/>
    <w:rsid w:val="0C746903"/>
    <w:rsid w:val="0D521790"/>
    <w:rsid w:val="0D672AEE"/>
    <w:rsid w:val="0DD9020C"/>
    <w:rsid w:val="0E035906"/>
    <w:rsid w:val="0E2B7AB0"/>
    <w:rsid w:val="0E5F5809"/>
    <w:rsid w:val="0E9E501F"/>
    <w:rsid w:val="0EE5354E"/>
    <w:rsid w:val="0F1604C7"/>
    <w:rsid w:val="0F2B7A89"/>
    <w:rsid w:val="0F66250E"/>
    <w:rsid w:val="0FB17D11"/>
    <w:rsid w:val="0FCD374E"/>
    <w:rsid w:val="0FD5209A"/>
    <w:rsid w:val="0FEA5295"/>
    <w:rsid w:val="10084F52"/>
    <w:rsid w:val="10CE49B9"/>
    <w:rsid w:val="10E729E6"/>
    <w:rsid w:val="110D05BE"/>
    <w:rsid w:val="1140690C"/>
    <w:rsid w:val="115718FB"/>
    <w:rsid w:val="11B748AE"/>
    <w:rsid w:val="127D3C8B"/>
    <w:rsid w:val="128B1628"/>
    <w:rsid w:val="12FC6624"/>
    <w:rsid w:val="133B6107"/>
    <w:rsid w:val="13884AE7"/>
    <w:rsid w:val="13A42E1F"/>
    <w:rsid w:val="13BC38DD"/>
    <w:rsid w:val="13BD7CD7"/>
    <w:rsid w:val="141E5FA8"/>
    <w:rsid w:val="14224499"/>
    <w:rsid w:val="14FB76B3"/>
    <w:rsid w:val="151C136C"/>
    <w:rsid w:val="151C3775"/>
    <w:rsid w:val="153B768E"/>
    <w:rsid w:val="15AD2651"/>
    <w:rsid w:val="15C00F96"/>
    <w:rsid w:val="165028B3"/>
    <w:rsid w:val="165A00E3"/>
    <w:rsid w:val="16FE04C2"/>
    <w:rsid w:val="1709264C"/>
    <w:rsid w:val="174F0BAB"/>
    <w:rsid w:val="174F40F1"/>
    <w:rsid w:val="178961E5"/>
    <w:rsid w:val="179F0F93"/>
    <w:rsid w:val="17A44751"/>
    <w:rsid w:val="17C309B8"/>
    <w:rsid w:val="181E53AD"/>
    <w:rsid w:val="183324F8"/>
    <w:rsid w:val="18537B4C"/>
    <w:rsid w:val="18794E9A"/>
    <w:rsid w:val="18A83425"/>
    <w:rsid w:val="195F632A"/>
    <w:rsid w:val="1979408D"/>
    <w:rsid w:val="198B2906"/>
    <w:rsid w:val="19A94BD0"/>
    <w:rsid w:val="19AF417A"/>
    <w:rsid w:val="1A68258E"/>
    <w:rsid w:val="1A79463B"/>
    <w:rsid w:val="1A7E0401"/>
    <w:rsid w:val="1A821250"/>
    <w:rsid w:val="1AA844C7"/>
    <w:rsid w:val="1B60585B"/>
    <w:rsid w:val="1B820CDA"/>
    <w:rsid w:val="1C691CBB"/>
    <w:rsid w:val="1C9216EC"/>
    <w:rsid w:val="1CD03D78"/>
    <w:rsid w:val="1D610E60"/>
    <w:rsid w:val="1DBE7961"/>
    <w:rsid w:val="1E0E0282"/>
    <w:rsid w:val="1E2F0582"/>
    <w:rsid w:val="1E300948"/>
    <w:rsid w:val="1E3D2C1C"/>
    <w:rsid w:val="1E672820"/>
    <w:rsid w:val="1E6E3247"/>
    <w:rsid w:val="1E79604C"/>
    <w:rsid w:val="1EA707F2"/>
    <w:rsid w:val="1EB10C45"/>
    <w:rsid w:val="1EC22B0D"/>
    <w:rsid w:val="1F6267D2"/>
    <w:rsid w:val="1FE36B2E"/>
    <w:rsid w:val="1FF977B2"/>
    <w:rsid w:val="20882E6F"/>
    <w:rsid w:val="20B46BCC"/>
    <w:rsid w:val="20C95074"/>
    <w:rsid w:val="20CD5CF5"/>
    <w:rsid w:val="21322A7A"/>
    <w:rsid w:val="21460C79"/>
    <w:rsid w:val="214A0FE6"/>
    <w:rsid w:val="21587E11"/>
    <w:rsid w:val="21A033A7"/>
    <w:rsid w:val="21AE6757"/>
    <w:rsid w:val="22210B44"/>
    <w:rsid w:val="22617E5A"/>
    <w:rsid w:val="22631332"/>
    <w:rsid w:val="2275596A"/>
    <w:rsid w:val="2287207D"/>
    <w:rsid w:val="22B9057F"/>
    <w:rsid w:val="22D4178A"/>
    <w:rsid w:val="23B32888"/>
    <w:rsid w:val="2449102A"/>
    <w:rsid w:val="24737419"/>
    <w:rsid w:val="24975357"/>
    <w:rsid w:val="24C316E1"/>
    <w:rsid w:val="251C49F4"/>
    <w:rsid w:val="256824FB"/>
    <w:rsid w:val="256D23D7"/>
    <w:rsid w:val="258E7D0F"/>
    <w:rsid w:val="25966028"/>
    <w:rsid w:val="2635659E"/>
    <w:rsid w:val="26463520"/>
    <w:rsid w:val="26633BDC"/>
    <w:rsid w:val="26C27265"/>
    <w:rsid w:val="26C72F2F"/>
    <w:rsid w:val="2705413B"/>
    <w:rsid w:val="2727130E"/>
    <w:rsid w:val="27BD0949"/>
    <w:rsid w:val="2816341F"/>
    <w:rsid w:val="282370F3"/>
    <w:rsid w:val="28274AFC"/>
    <w:rsid w:val="283D2151"/>
    <w:rsid w:val="284A2F12"/>
    <w:rsid w:val="29983D0A"/>
    <w:rsid w:val="29C07E9D"/>
    <w:rsid w:val="2A4B6481"/>
    <w:rsid w:val="2A814619"/>
    <w:rsid w:val="2C32465B"/>
    <w:rsid w:val="2C4749C0"/>
    <w:rsid w:val="2CA94CFA"/>
    <w:rsid w:val="2CC452E3"/>
    <w:rsid w:val="2D005FDA"/>
    <w:rsid w:val="2D28496F"/>
    <w:rsid w:val="2DBC04CA"/>
    <w:rsid w:val="2DCD7EC5"/>
    <w:rsid w:val="2E11760C"/>
    <w:rsid w:val="2E6026E6"/>
    <w:rsid w:val="2E731C66"/>
    <w:rsid w:val="2E8217C0"/>
    <w:rsid w:val="2ED40E2C"/>
    <w:rsid w:val="2F0C11FD"/>
    <w:rsid w:val="2F783321"/>
    <w:rsid w:val="2FB06AC6"/>
    <w:rsid w:val="307B4682"/>
    <w:rsid w:val="308B7D05"/>
    <w:rsid w:val="316A6488"/>
    <w:rsid w:val="31881F5E"/>
    <w:rsid w:val="319C674E"/>
    <w:rsid w:val="32356F45"/>
    <w:rsid w:val="324E7CF5"/>
    <w:rsid w:val="328C1485"/>
    <w:rsid w:val="32B15359"/>
    <w:rsid w:val="32F94331"/>
    <w:rsid w:val="334E53F0"/>
    <w:rsid w:val="334F67A2"/>
    <w:rsid w:val="34B7514F"/>
    <w:rsid w:val="34FB7456"/>
    <w:rsid w:val="35687BF4"/>
    <w:rsid w:val="35C923E3"/>
    <w:rsid w:val="35CB4DCA"/>
    <w:rsid w:val="36583EFC"/>
    <w:rsid w:val="367521D1"/>
    <w:rsid w:val="36A749B4"/>
    <w:rsid w:val="36B31E62"/>
    <w:rsid w:val="37571F16"/>
    <w:rsid w:val="3773518A"/>
    <w:rsid w:val="38740F18"/>
    <w:rsid w:val="38B24D59"/>
    <w:rsid w:val="38C76AD4"/>
    <w:rsid w:val="39506250"/>
    <w:rsid w:val="397E22E4"/>
    <w:rsid w:val="39B815E8"/>
    <w:rsid w:val="39C12455"/>
    <w:rsid w:val="3A0520DE"/>
    <w:rsid w:val="3A3D2404"/>
    <w:rsid w:val="3A811592"/>
    <w:rsid w:val="3AA46F36"/>
    <w:rsid w:val="3B174F85"/>
    <w:rsid w:val="3C422E28"/>
    <w:rsid w:val="3D771058"/>
    <w:rsid w:val="3E1E4E41"/>
    <w:rsid w:val="3EC26E6B"/>
    <w:rsid w:val="3F9676E8"/>
    <w:rsid w:val="3FAC197E"/>
    <w:rsid w:val="413C637C"/>
    <w:rsid w:val="417B2A63"/>
    <w:rsid w:val="41B93432"/>
    <w:rsid w:val="41F462BF"/>
    <w:rsid w:val="42A91EC0"/>
    <w:rsid w:val="42C42EEA"/>
    <w:rsid w:val="42C46DAF"/>
    <w:rsid w:val="42D4120A"/>
    <w:rsid w:val="43185723"/>
    <w:rsid w:val="433601C4"/>
    <w:rsid w:val="4337708B"/>
    <w:rsid w:val="433C5840"/>
    <w:rsid w:val="4371502E"/>
    <w:rsid w:val="43784C58"/>
    <w:rsid w:val="438721E3"/>
    <w:rsid w:val="43AD7C92"/>
    <w:rsid w:val="43CB4894"/>
    <w:rsid w:val="43FF4544"/>
    <w:rsid w:val="443D79A9"/>
    <w:rsid w:val="444A34BA"/>
    <w:rsid w:val="446F7324"/>
    <w:rsid w:val="44914773"/>
    <w:rsid w:val="44BC60B5"/>
    <w:rsid w:val="44C0666A"/>
    <w:rsid w:val="44CE54DF"/>
    <w:rsid w:val="44D34942"/>
    <w:rsid w:val="44F31979"/>
    <w:rsid w:val="44FE316F"/>
    <w:rsid w:val="450D1DFB"/>
    <w:rsid w:val="453A49E8"/>
    <w:rsid w:val="45744229"/>
    <w:rsid w:val="45802A10"/>
    <w:rsid w:val="458477B0"/>
    <w:rsid w:val="4593121D"/>
    <w:rsid w:val="45A34F12"/>
    <w:rsid w:val="45D0648B"/>
    <w:rsid w:val="463F7A8B"/>
    <w:rsid w:val="46CB362B"/>
    <w:rsid w:val="46E447FD"/>
    <w:rsid w:val="473B7633"/>
    <w:rsid w:val="47915BDB"/>
    <w:rsid w:val="47D94351"/>
    <w:rsid w:val="47F45E67"/>
    <w:rsid w:val="480B123C"/>
    <w:rsid w:val="48A3069E"/>
    <w:rsid w:val="49156D7C"/>
    <w:rsid w:val="498F0324"/>
    <w:rsid w:val="4A1E5F83"/>
    <w:rsid w:val="4A9D664B"/>
    <w:rsid w:val="4AB34F80"/>
    <w:rsid w:val="4ABB2932"/>
    <w:rsid w:val="4AE9665F"/>
    <w:rsid w:val="4AF204A9"/>
    <w:rsid w:val="4AFE665A"/>
    <w:rsid w:val="4B22101B"/>
    <w:rsid w:val="4B407108"/>
    <w:rsid w:val="4B5D6698"/>
    <w:rsid w:val="4B632776"/>
    <w:rsid w:val="4B636D48"/>
    <w:rsid w:val="4B700D0A"/>
    <w:rsid w:val="4B9A550F"/>
    <w:rsid w:val="4B9C4B01"/>
    <w:rsid w:val="4BAC3BDB"/>
    <w:rsid w:val="4BC56F8A"/>
    <w:rsid w:val="4CBE5440"/>
    <w:rsid w:val="4CDD6CF3"/>
    <w:rsid w:val="4CE5388D"/>
    <w:rsid w:val="4D7C7811"/>
    <w:rsid w:val="4E2F7957"/>
    <w:rsid w:val="4E3568C7"/>
    <w:rsid w:val="4F1028AC"/>
    <w:rsid w:val="4F141643"/>
    <w:rsid w:val="4F5A729E"/>
    <w:rsid w:val="50222296"/>
    <w:rsid w:val="504C5FDE"/>
    <w:rsid w:val="505D53AC"/>
    <w:rsid w:val="51224F00"/>
    <w:rsid w:val="515D37C4"/>
    <w:rsid w:val="5181264A"/>
    <w:rsid w:val="519A2066"/>
    <w:rsid w:val="51D50463"/>
    <w:rsid w:val="52604782"/>
    <w:rsid w:val="52C91050"/>
    <w:rsid w:val="52F364EF"/>
    <w:rsid w:val="532C5823"/>
    <w:rsid w:val="53A32D62"/>
    <w:rsid w:val="53FB2869"/>
    <w:rsid w:val="541B0C6A"/>
    <w:rsid w:val="54214BD1"/>
    <w:rsid w:val="54844D76"/>
    <w:rsid w:val="54853151"/>
    <w:rsid w:val="548A7E97"/>
    <w:rsid w:val="54DD11FE"/>
    <w:rsid w:val="550D2549"/>
    <w:rsid w:val="556262EE"/>
    <w:rsid w:val="55A048E2"/>
    <w:rsid w:val="55A25ED2"/>
    <w:rsid w:val="55D02547"/>
    <w:rsid w:val="55DE77D7"/>
    <w:rsid w:val="56031D51"/>
    <w:rsid w:val="56177121"/>
    <w:rsid w:val="563F713B"/>
    <w:rsid w:val="564B46D2"/>
    <w:rsid w:val="565B4A2B"/>
    <w:rsid w:val="565E38CA"/>
    <w:rsid w:val="567371B8"/>
    <w:rsid w:val="56A46057"/>
    <w:rsid w:val="56C73E54"/>
    <w:rsid w:val="572D6C3D"/>
    <w:rsid w:val="577C5891"/>
    <w:rsid w:val="579852E4"/>
    <w:rsid w:val="57D513D2"/>
    <w:rsid w:val="57EC4683"/>
    <w:rsid w:val="580F38C4"/>
    <w:rsid w:val="583038CA"/>
    <w:rsid w:val="583D6116"/>
    <w:rsid w:val="58731DAF"/>
    <w:rsid w:val="58FF287F"/>
    <w:rsid w:val="596540B6"/>
    <w:rsid w:val="59697C9D"/>
    <w:rsid w:val="59C702D4"/>
    <w:rsid w:val="5A214BCD"/>
    <w:rsid w:val="5A2A69D5"/>
    <w:rsid w:val="5A811A27"/>
    <w:rsid w:val="5B1B51F8"/>
    <w:rsid w:val="5B2A68EA"/>
    <w:rsid w:val="5BAB4779"/>
    <w:rsid w:val="5BC03CBB"/>
    <w:rsid w:val="5BCA78DA"/>
    <w:rsid w:val="5CFA3236"/>
    <w:rsid w:val="5D132861"/>
    <w:rsid w:val="5D183AD1"/>
    <w:rsid w:val="5D327EE8"/>
    <w:rsid w:val="5D445A6E"/>
    <w:rsid w:val="5DD02244"/>
    <w:rsid w:val="5DD90D31"/>
    <w:rsid w:val="5E0F7EE2"/>
    <w:rsid w:val="5E584CB7"/>
    <w:rsid w:val="5EFA0F6E"/>
    <w:rsid w:val="5F4F4230"/>
    <w:rsid w:val="60186CC2"/>
    <w:rsid w:val="60965FE3"/>
    <w:rsid w:val="60A45934"/>
    <w:rsid w:val="60B716BF"/>
    <w:rsid w:val="60C64276"/>
    <w:rsid w:val="614F06DE"/>
    <w:rsid w:val="61813AE5"/>
    <w:rsid w:val="618B6B32"/>
    <w:rsid w:val="61BB154F"/>
    <w:rsid w:val="61D052B2"/>
    <w:rsid w:val="61DC4665"/>
    <w:rsid w:val="61F733CB"/>
    <w:rsid w:val="625C0BCE"/>
    <w:rsid w:val="62D22637"/>
    <w:rsid w:val="63103EE6"/>
    <w:rsid w:val="63105088"/>
    <w:rsid w:val="640B0D09"/>
    <w:rsid w:val="64622E0B"/>
    <w:rsid w:val="649701E1"/>
    <w:rsid w:val="649E5F7D"/>
    <w:rsid w:val="64A93805"/>
    <w:rsid w:val="64F24841"/>
    <w:rsid w:val="65297108"/>
    <w:rsid w:val="65300C03"/>
    <w:rsid w:val="653E21CE"/>
    <w:rsid w:val="656D7B45"/>
    <w:rsid w:val="659229F3"/>
    <w:rsid w:val="660F7001"/>
    <w:rsid w:val="665873F5"/>
    <w:rsid w:val="66B67BE8"/>
    <w:rsid w:val="66BB6930"/>
    <w:rsid w:val="66D6490A"/>
    <w:rsid w:val="66D70F2D"/>
    <w:rsid w:val="67627D0D"/>
    <w:rsid w:val="676D7E49"/>
    <w:rsid w:val="67D85098"/>
    <w:rsid w:val="67F34F8F"/>
    <w:rsid w:val="699132A2"/>
    <w:rsid w:val="69E71361"/>
    <w:rsid w:val="69E92834"/>
    <w:rsid w:val="6A5A5A03"/>
    <w:rsid w:val="6A6409FE"/>
    <w:rsid w:val="6A7A2A0D"/>
    <w:rsid w:val="6AAB5FD3"/>
    <w:rsid w:val="6ABE5D5E"/>
    <w:rsid w:val="6BC361E2"/>
    <w:rsid w:val="6BC6765A"/>
    <w:rsid w:val="6C322722"/>
    <w:rsid w:val="6C4D3B2C"/>
    <w:rsid w:val="6C9C7811"/>
    <w:rsid w:val="6D63266D"/>
    <w:rsid w:val="6DAB52F4"/>
    <w:rsid w:val="6E293898"/>
    <w:rsid w:val="6F115EE9"/>
    <w:rsid w:val="6F3B1E76"/>
    <w:rsid w:val="6F846C5E"/>
    <w:rsid w:val="6FD441CE"/>
    <w:rsid w:val="701D318B"/>
    <w:rsid w:val="70447547"/>
    <w:rsid w:val="70897936"/>
    <w:rsid w:val="709E6AC0"/>
    <w:rsid w:val="70BF3DED"/>
    <w:rsid w:val="70C10EB7"/>
    <w:rsid w:val="70D71E7F"/>
    <w:rsid w:val="716B0846"/>
    <w:rsid w:val="71C165B2"/>
    <w:rsid w:val="725A6FFD"/>
    <w:rsid w:val="726115C6"/>
    <w:rsid w:val="726D2D0D"/>
    <w:rsid w:val="72D22B05"/>
    <w:rsid w:val="72EF5B9B"/>
    <w:rsid w:val="738764F4"/>
    <w:rsid w:val="7413351B"/>
    <w:rsid w:val="75093351"/>
    <w:rsid w:val="75860AE3"/>
    <w:rsid w:val="76121767"/>
    <w:rsid w:val="76C333D9"/>
    <w:rsid w:val="76DA311B"/>
    <w:rsid w:val="772514C5"/>
    <w:rsid w:val="775144A0"/>
    <w:rsid w:val="776C6A47"/>
    <w:rsid w:val="77A40F12"/>
    <w:rsid w:val="77B57743"/>
    <w:rsid w:val="783E0BCB"/>
    <w:rsid w:val="78DC1A1D"/>
    <w:rsid w:val="7912386E"/>
    <w:rsid w:val="795D1CB9"/>
    <w:rsid w:val="79917F33"/>
    <w:rsid w:val="79F40B5C"/>
    <w:rsid w:val="7A7A1754"/>
    <w:rsid w:val="7B347DA6"/>
    <w:rsid w:val="7B4F47D4"/>
    <w:rsid w:val="7B9438EC"/>
    <w:rsid w:val="7BCD0F11"/>
    <w:rsid w:val="7BD776F2"/>
    <w:rsid w:val="7D507DCD"/>
    <w:rsid w:val="7D6207E8"/>
    <w:rsid w:val="7DF57241"/>
    <w:rsid w:val="7E6C3904"/>
    <w:rsid w:val="7E9D6AAF"/>
    <w:rsid w:val="7F463461"/>
    <w:rsid w:val="7FA142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9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3">
    <w:name w:val="标题5"/>
    <w:basedOn w:val="5"/>
    <w:qFormat/>
    <w:uiPriority w:val="0"/>
    <w:rPr>
      <w:sz w:val="24"/>
    </w:rPr>
  </w:style>
  <w:style w:type="character" w:customStyle="1" w:styleId="14">
    <w:name w:val="标题 3 Char"/>
    <w:link w:val="4"/>
    <w:qFormat/>
    <w:uiPriority w:val="0"/>
    <w:rPr>
      <w:rFonts w:asciiTheme="minorAscii" w:hAnsiTheme="minorAscii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ScaleCrop>false</ScaleCrop>
  <LinksUpToDate>false</LinksUpToDate>
  <CharactersWithSpaces>42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2017-07-25T14:07:00Z</dcterms:created>
  <dc:creator>Administrator</dc:creator>
  <cp:lastModifiedBy>qinfengcangcang@163.com</cp:lastModifiedBy>
  <dcterms:modified xsi:type="dcterms:W3CDTF">2017-12-24T09:00:14Z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