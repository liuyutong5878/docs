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华文中宋"/>
          <w:lang w:val="en-US" w:eastAsia="zh-CN"/>
        </w:rPr>
      </w:pPr>
      <w:bookmarkStart w:id="0" w:name="_Toc854"/>
      <w:r>
        <w:rPr>
          <w:rFonts w:hint="eastAsia"/>
          <w:lang w:val="en-US" w:eastAsia="zh-CN"/>
        </w:rPr>
        <w:t xml:space="preserve">一 </w:t>
      </w:r>
      <w:bookmarkStart w:id="4" w:name="_GoBack"/>
      <w:bookmarkEnd w:id="4"/>
      <w:r>
        <w:rPr>
          <w:rFonts w:hint="eastAsia"/>
          <w:lang w:val="en-US" w:eastAsia="zh-CN"/>
        </w:rPr>
        <w:t>Node.js</w:t>
      </w:r>
      <w:bookmarkEnd w:id="0"/>
      <w:r>
        <w:rPr>
          <w:rFonts w:hint="eastAsia"/>
          <w:lang w:val="en-US" w:eastAsia="zh-CN"/>
        </w:rPr>
        <w:t>介绍</w:t>
      </w:r>
    </w:p>
    <w:p>
      <w:pPr>
        <w:pStyle w:val="3"/>
        <w:rPr>
          <w:rFonts w:hint="eastAsia"/>
          <w:lang w:val="en-US" w:eastAsia="zh-CN"/>
        </w:rPr>
      </w:pPr>
      <w:bookmarkStart w:id="1" w:name="_Toc26361"/>
      <w:r>
        <w:rPr>
          <w:rFonts w:hint="eastAsia"/>
          <w:lang w:val="en-US" w:eastAsia="zh-CN"/>
        </w:rPr>
        <w:t>1 简介</w:t>
      </w:r>
      <w:bookmarkEnd w:id="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Node的V8引擎本身就是用于Chrome浏览器的JS解释部分，但是Ryan Dahl把这个运行环境抽V8离了出来，可以在服务端运行JS代码，而并非依赖浏览器去解析。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● </w:t>
      </w:r>
      <w:r>
        <w:rPr>
          <w:rFonts w:hint="eastAsia" w:eastAsia="宋体"/>
          <w:b/>
          <w:bCs/>
          <w:color w:val="FF0000"/>
          <w:lang w:val="en-US" w:eastAsia="zh-CN"/>
        </w:rPr>
        <w:t>Node.js不是一种独立的语言</w:t>
      </w:r>
      <w:r>
        <w:rPr>
          <w:rFonts w:hint="eastAsia" w:eastAsia="宋体"/>
          <w:lang w:val="en-US" w:eastAsia="zh-CN"/>
        </w:rPr>
        <w:t>，与PHP、JSP、Python、Perl、Ruby的“既是语言，也是平台”不同，Node.js</w:t>
      </w:r>
      <w:r>
        <w:rPr>
          <w:rFonts w:hint="eastAsia" w:eastAsia="宋体"/>
          <w:b/>
          <w:bCs/>
          <w:color w:val="FF0000"/>
          <w:lang w:val="en-US" w:eastAsia="zh-CN"/>
        </w:rPr>
        <w:t>使用JavaScript进行编程</w:t>
      </w:r>
      <w:r>
        <w:rPr>
          <w:rFonts w:hint="eastAsia" w:eastAsia="宋体"/>
          <w:lang w:val="en-US" w:eastAsia="zh-CN"/>
        </w:rPr>
        <w:t>，运行在JavaScript引擎上（V8）。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● 与PHP、JSP等相比</w:t>
      </w:r>
      <w:r>
        <w:rPr>
          <w:rFonts w:hint="eastAsia"/>
          <w:lang w:val="en-US" w:eastAsia="zh-CN"/>
        </w:rPr>
        <w:t>（PHP、JSP都要运行在服务器程序上：Apache、Nginx、Tomcat）</w:t>
      </w:r>
      <w:r>
        <w:rPr>
          <w:rFonts w:hint="eastAsia" w:eastAsia="宋体"/>
          <w:lang w:val="en-US" w:eastAsia="zh-CN"/>
        </w:rPr>
        <w:t>，</w:t>
      </w:r>
      <w:r>
        <w:rPr>
          <w:rFonts w:hint="eastAsia" w:eastAsia="宋体"/>
          <w:b/>
          <w:bCs/>
          <w:color w:val="FF0000"/>
          <w:lang w:val="en-US" w:eastAsia="zh-CN"/>
        </w:rPr>
        <w:t>Node.js跳过了Apache、Naginx等服务器，不用建设在任何服务器软件之上，</w:t>
      </w:r>
      <w:r>
        <w:rPr>
          <w:rFonts w:hint="eastAsia" w:eastAsia="宋体"/>
          <w:lang w:val="en-US" w:eastAsia="zh-CN"/>
        </w:rPr>
        <w:t>即：</w:t>
      </w:r>
      <w:r>
        <w:rPr>
          <w:rFonts w:hint="eastAsia"/>
          <w:lang w:val="en-US" w:eastAsia="zh-CN"/>
        </w:rPr>
        <w:t>Node.js没有web容器</w:t>
      </w:r>
      <w:r>
        <w:rPr>
          <w:rFonts w:hint="eastAsia" w:eastAsia="宋体"/>
          <w:lang w:val="en-US" w:eastAsia="zh-CN"/>
        </w:rPr>
        <w:t>。</w:t>
      </w:r>
    </w:p>
    <w:p>
      <w:pPr>
        <w:pStyle w:val="3"/>
        <w:rPr>
          <w:rFonts w:hint="eastAsia" w:eastAsia="宋体"/>
          <w:lang w:val="en-US" w:eastAsia="zh-CN"/>
        </w:rPr>
      </w:pPr>
      <w:bookmarkStart w:id="2" w:name="_Toc17771"/>
      <w:r>
        <w:rPr>
          <w:rFonts w:hint="eastAsia"/>
          <w:lang w:val="en-US" w:eastAsia="zh-CN"/>
        </w:rPr>
        <w:t>2 特点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所谓的特点，就是Node.js是如何解决服务器高性能瓶颈问题的。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特点一：单线程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、PHP或者.net等服务器端语言中，会为每一个客户端连接创建一个新的线程。而每个线程需要耗费大约2MB内存。也就是说，理论上，一个8GB内存的服务器可以同时连接的最大用户数为4000个左右。要让Web应用程序支持更多的用户，就需要增加服务器的数量，而Web应用程序的硬件成本当然就上升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不为每个客户连接创建一个新的线程，而仅仅使用一个线程。当有用户连接了，就触发一个内部事件，通过非阻塞I/O、事件驱动机制，让Node.js程序宏观上也是并行的。使用Node.js，一个8GB内存的服务器，可以同时处理超过4万用户的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另外，带线程的带来的好处，还有操作系统完全不再有线程创建、销毁的时间开销。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坏处，就是一个用户造成了线程的崩溃，整个服务都崩溃了，其他人也崩溃了。       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多线程、单线程的一个对比：单线程也能造成宏观上的“并发”。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特点二：</w:t>
      </w:r>
      <w:r>
        <w:rPr>
          <w:rFonts w:hint="eastAsia"/>
          <w:lang w:eastAsia="zh-CN"/>
        </w:rPr>
        <w:t>非阻塞</w:t>
      </w:r>
      <w:r>
        <w:rPr>
          <w:rFonts w:hint="eastAsia"/>
          <w:lang w:val="en-US" w:eastAsia="zh-CN"/>
        </w:rPr>
        <w:t xml:space="preserve">I/O   non-blocking I/O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例如，当在访问数据库取得数据的时候，需要一段时间。在传统的单线程处理机制中，在执行了访问数据库代码之后，整个线程都将暂停下来，等待数据库返回结果，才能执行后面的代码。</w:t>
      </w:r>
      <w:r>
        <w:rPr>
          <w:rFonts w:hint="eastAsia"/>
          <w:b/>
          <w:bCs/>
          <w:color w:val="FF0000"/>
          <w:lang w:val="en-US" w:eastAsia="zh-CN"/>
        </w:rPr>
        <w:t>也就是说，I/O阻塞了代码的执行，极大地降低了程序的执行效率。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由于Node.js中采用了非阻塞型I/O机制，因此在执行了访问数据库的代码之后，将立即转而执行其后面的代码，把数据库返回结果的处理代码放在回调函数中，从而提高了程序的执行效率。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当某个I/O执行完毕时，将以事件的形式通知执行I/O操作的线程，线程执行这个事件的回调函数。为了处理异步I/O，线程必须有事件循环，不断的检查有没有未处理的事件，依次予以处理。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阻塞模式下，一个线程只能处理一项任务，要想提高吞吐量必须通过多线程。</w:t>
      </w:r>
      <w:r>
        <w:rPr>
          <w:rFonts w:hint="eastAsia"/>
          <w:b/>
          <w:bCs/>
          <w:color w:val="FF0000"/>
          <w:lang w:val="en-US" w:eastAsia="zh-CN"/>
        </w:rPr>
        <w:t>而非阻塞模式下，一个线程永远在执行计算操作，这个线程的CPU核心利用率永远是100%。</w:t>
      </w:r>
      <w:r>
        <w:rPr>
          <w:rFonts w:hint="eastAsia"/>
          <w:lang w:val="en-US" w:eastAsia="zh-CN"/>
        </w:rPr>
        <w:t>所以，这是一种特别有哲理的解决方案：</w:t>
      </w:r>
      <w:r>
        <w:rPr>
          <w:rFonts w:hint="eastAsia"/>
          <w:b/>
          <w:bCs/>
          <w:color w:val="FF0000"/>
          <w:lang w:val="en-US" w:eastAsia="zh-CN"/>
        </w:rPr>
        <w:t>与其人多，但是好多人闲着；还不如一个人玩命，往死里干活儿。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特点三：事件驱动event-driven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中，客户端请求建立连接，提交数据等行为，会触发相应的事件。在Node中，在一个时刻，只能执行一个事件回调函数，但是在执行一个事件回调函数的中途，可以转而处理其他事件（比如，又有新用户连接了），然后返回继续执行原事件的回调函数，这种处理机制，称为“事件环”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Node.js底层是C++（V8也是C++写的）。</w:t>
      </w:r>
      <w:r>
        <w:rPr>
          <w:rFonts w:hint="eastAsia"/>
          <w:b/>
          <w:bCs/>
          <w:color w:val="FF0000"/>
          <w:lang w:val="en-US" w:eastAsia="zh-CN"/>
        </w:rPr>
        <w:t>底层代码中，近半数都用于事件队列、回调函数队列的构建。</w:t>
      </w:r>
      <w:r>
        <w:rPr>
          <w:rFonts w:hint="eastAsia"/>
          <w:lang w:val="en-US" w:eastAsia="zh-CN"/>
        </w:rPr>
        <w:t>用事件驱动来完成服务器的任务调度，这是鬼才才能想到的。针尖上的舞蹈，用一个线程，担负起了处理非常多的任务的使命。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3321050" cy="2562860"/>
            <wp:effectExtent l="0" t="0" r="12700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CCFFFF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单线程</w:t>
      </w:r>
      <w:r>
        <w:rPr>
          <w:rFonts w:hint="eastAsia"/>
          <w:lang w:eastAsia="zh-CN"/>
        </w:rPr>
        <w:t>，单线程的好处，减少了内存开销，操作系统的内存换页。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如果某一个事情，进入了，但是被</w:t>
      </w:r>
      <w:r>
        <w:rPr>
          <w:rFonts w:hint="eastAsia"/>
          <w:lang w:val="en-US" w:eastAsia="zh-CN"/>
        </w:rPr>
        <w:t>I/O阻塞了，所以这个线程就阻塞了。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非阻塞I/O</w:t>
      </w:r>
      <w:r>
        <w:rPr>
          <w:rFonts w:hint="eastAsia"/>
          <w:lang w:val="en-US" w:eastAsia="zh-CN"/>
        </w:rPr>
        <w:t>， 不会傻等I/O语句结束，而会执行后面的语句。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非阻塞就能解决问题了么？比如执行着小红的业务，执行过程中，小刚的I/O回调完成了，此时怎么办？？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事件机制，事件环</w:t>
      </w:r>
      <w:r>
        <w:rPr>
          <w:rFonts w:hint="eastAsia"/>
          <w:lang w:val="en-US" w:eastAsia="zh-CN"/>
        </w:rPr>
        <w:t>，不管是新用户的请求，还是老用户的I/O完成，都将以事件方式加入事件环，等待调度。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</w:t>
      </w:r>
    </w:p>
    <w:p>
      <w:p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Node.js中所有的I/O都是异步的，回调函数，套回调函数。</w:t>
      </w:r>
    </w:p>
    <w:p>
      <w:p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同步处理方式中，每个请求用一个线程或者进程处理，一次请求处理完毕后，线程被回收。</w:t>
      </w:r>
    </w:p>
    <w:p>
      <w:p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Node使用一个主线程处理请求，遇到IO后执行异步，并立即返回，基于事件模型得到异步结果（并不是轮询）。相对于等待IO、开启线程等处理方式，Node有极大优势：即避免了等待和让CPU频繁在上下文切换。</w:t>
      </w:r>
    </w:p>
    <w:p>
      <w:pPr>
        <w:pStyle w:val="3"/>
        <w:rPr>
          <w:rFonts w:hint="eastAsia"/>
          <w:lang w:val="en-US" w:eastAsia="zh-CN"/>
        </w:rPr>
      </w:pPr>
      <w:bookmarkStart w:id="3" w:name="_Toc16180"/>
      <w:r>
        <w:rPr>
          <w:rFonts w:hint="eastAsia"/>
          <w:lang w:val="en-US" w:eastAsia="zh-CN"/>
        </w:rPr>
        <w:t>3 适合开发什么？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Node善于I/O，不善于计算。即CPU密集型Node不擅长，Node擅长的是IO密集型。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因为Node.js最擅长的就是任务调度，如果你的业务有很多的CPU计算，实际上也相当于这个计算阻塞了这个单线程，就不适合Node开发。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当应用程序需要处理大量并发的I/O，而在向客户端发出响应之前，应用程序内部并不需要进行非常复杂的处理的时候，Node.js非常适合。Node.js也非常适合与web socket配合，开发长连接的实时交互应用程序。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比如：用户表单收集、聊天室、考试系统、图文直播、提供jsonAPI。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Node结构</w:t>
      </w:r>
    </w:p>
    <w:p>
      <w:r>
        <w:drawing>
          <wp:inline distT="0" distB="0" distL="114300" distR="114300">
            <wp:extent cx="6476365" cy="2705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如图所示，binging一层是JS与底层C++沟通的关键，前者通过bindings调用后者，相互交换数据。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libuv为Node提供了跨平台、线程池、事件池、异步IO能力，是Node核心。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异步费阻塞与单线程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一个异步IO的流程大致如下：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发起异步IO调用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用户通过JS代码调用Node核心模块，将参数和回调函数传入核心模块；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Node核心模块会将传入的参数和回调函数封装成一个请求对象；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将这个请求对象推入IO线程池等待执行；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JS发起异步调用结束后，JS线程池继续执行后续操作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执行回调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IO操作完成后将结果储存到请求对象的result属性上，并发出操作完成的通知；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每次事件循环时会检查是否有完成的IO操作，如果有就将请求对象加入IO观察者，并将result当做参数，以完成JS回调的目的。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处理IO观察者事件时会取出之前封装在请求对象中的回调函数，执行这个回调函数，并将result当做参数，以完成JS回调的目的。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是指主线程为单线程，所有阻塞的部分交给一个线程池处理，然后这个主线程通过一个队列跟线程池协作，我们写JS代码不再关心线程问题，代码也主要由一堆callback回调构成，然后主线程在循环过程中适时调用这些代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Node安装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Node版本问题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偶数位版本为稳定版，奇数位版本为非稳定版。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学习用安装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初学者可以在Node官网下载安装包，下一步下一步安装即可，并（可能）需要配置环境变量。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nvm介绍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nvm是一款可以管理node版本的工具，所以在企业级开发中，我们可以使用nvm来安装node，这样可以方便我们控制node的版本。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Win安装Node（使用nvm）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2.3.1安装nvm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"https://github.com/coreybutler/nvm-windows/releases"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https://github.com/coreybutler/nvm-windows/releases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安装完毕后使用命令：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nvm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nvm version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2.3.2设置nvm安装镜像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nvm的Node包存放在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"http://nodejs.org/dist/"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http://nodejs.org/dist/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。由于是国外的服务器.......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windows设置镜像：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node_mirror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//npm.taobao.org/mirrors/node/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npm_mirror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//npm.taobao.org/mirrors/npm/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（当然也可以在nvm安装路径下，打开settings.txt，直接追加）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使用nvm安装node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安装最新版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安装指定版本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切换版本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查看当前使用版本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ls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设置npm镜像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npm是node的包管理工具，用来下载各种node模块、第三方文件，由于npm也在国外，So。。。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上图用npm安装可能会很慢，较便捷的做法是放弃npm，使用国内的一款软件  </w:t>
      </w:r>
      <w:r>
        <w:rPr>
          <w:rFonts w:hint="eastAsia"/>
          <w:color w:val="FF0000"/>
          <w:lang w:val="en-US" w:eastAsia="zh-CN"/>
        </w:rPr>
        <w:t>cnpm 来下载Node包，</w:t>
      </w:r>
      <w:r>
        <w:rPr>
          <w:rFonts w:hint="eastAsia"/>
          <w:lang w:val="en-US" w:eastAsia="zh-CN"/>
        </w:rPr>
        <w:t>然后再使用 cnpm安装需要的包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如果你不想使用cnpm，还是想用npm，可以设置npm的镜像：删除代理，设置镜像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//registry.npm.taobao.org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虽然上述步骤能实现用npm安装大部分软件，但是有些地方仍然是一坨shit，比如安装Angular cli，仍然会出错，还要把镜像设置回来。。。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//127.0.0.1:1080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//registry.npmjs.org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其他，git代理方法解决：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'socks5://127.0.0.1:1080'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'socks5://127.0.0.1:1080'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CentOS安装Node（使用nvm）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2.4.1安装nvm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切换管理员用户：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yum install 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然后执行：</w:t>
      </w:r>
    </w:p>
    <w:p>
      <w:pPr>
        <w:pStyle w:val="9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git clone https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:</w:t>
      </w:r>
      <w:r>
        <w:rPr>
          <w:rFonts w:hint="default" w:ascii="Consolas" w:hAnsi="Consolas" w:eastAsia="Consolas" w:cs="Consolas"/>
          <w:i/>
          <w:color w:val="6C797B"/>
          <w:sz w:val="21"/>
          <w:szCs w:val="21"/>
          <w:shd w:val="clear" w:fill="292D35"/>
        </w:rPr>
        <w:t>//github.com/cnpm/nvm.git ~/.nvm &amp;&amp; cd ~/.nvm &amp;&amp; git checkout `git describe --abbrev=0 --tags`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激活nvm</w:t>
      </w:r>
    </w:p>
    <w:p>
      <w:pPr>
        <w:pStyle w:val="9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echo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 xml:space="preserve">". ~/.nvm/nvm.sh"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&gt;&gt;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/etc/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profile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source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etc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profile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2.4.2设置nvm安装镜像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NVM_NODEJS_ORG_MIRROR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//npm.taobao.org/mirrors/node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如果你不想每次都输入环境变量，可以将其配置在.bashrc文件中，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NVM_NODEJS_ORG_MIRROR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//npm.taobao.org/mirrors/node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~/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使用nvm安装node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安装指定版本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切换版本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查看当前使用版本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2.4.4设置npm镜像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npm是node的包管理工具，用来下载各种node模块、第三方文件，由于npm也在国外，So。。。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上图用npm安装可能会很慢，较便捷的做法是放弃npm，使用国内的一款软件  </w:t>
      </w:r>
      <w:r>
        <w:rPr>
          <w:rFonts w:hint="eastAsia"/>
          <w:color w:val="FF0000"/>
          <w:lang w:val="en-US" w:eastAsia="zh-CN"/>
        </w:rPr>
        <w:t>cnpm 来下载Node包，</w:t>
      </w:r>
      <w:r>
        <w:rPr>
          <w:rFonts w:hint="eastAsia"/>
          <w:lang w:val="en-US" w:eastAsia="zh-CN"/>
        </w:rPr>
        <w:t>然后再使用 cnpm安装需要的包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如果你不想使用cnpm，还是想用npm，可以设置npm的镜像：删除代理，设置镜像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//registry.npm.taobao.org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虽然上述步骤能实现用npm安装大部分软件，但是有些地方仍然是一坨shit，比如安装Angular cli，仍然会出错，还要把镜像设置回来。。。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//127.0.0.1:1080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//registry.npmjs.org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其他，git代理方法解决：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'socks5://127.0.0.1:1080'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'socks5://127.0.0.1:1080'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开机自动运行 解决多窗口无法运行node</w:t>
      </w:r>
    </w:p>
    <w:p>
      <w:pPr>
        <w:pStyle w:val="9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echo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"</w:t>
      </w:r>
      <w:r>
        <w:rPr>
          <w:rFonts w:hint="eastAsia" w:ascii="Consolas" w:hAnsi="Consolas" w:cs="Consolas"/>
          <w:color w:val="98C379"/>
          <w:sz w:val="21"/>
          <w:szCs w:val="21"/>
          <w:shd w:val="clear" w:fill="292D35"/>
          <w:lang w:val="en-US" w:eastAsia="zh-CN"/>
        </w:rPr>
        <w:t>nvm use v8.5.0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&gt;&gt;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/etc/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profile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source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etc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/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profile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设置默认版本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alias default v8.5.0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Mac安装Node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node 查看版本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安装完node后，可以使用node -v 查看node版本；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webstorme配置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安装完node后，打开webstorme，会自动识别node路径，如果没有识别：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可以打开Settings-搜索node-配置；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但是此时webstorme 仍然没Node的代码提示功能，解决步骤：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File-setting-Languages&amp;Frameworks-Node-</w:t>
      </w:r>
    </w:p>
    <w:p>
      <w:pPr>
        <w:ind w:firstLine="420" w:firstLineChars="0"/>
      </w:pPr>
      <w:r>
        <w:drawing>
          <wp:inline distT="0" distB="0" distL="114300" distR="114300">
            <wp:extent cx="4190365" cy="31432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在这里配置源码地址，可以手动选择自己下载的或者让webstorme自己下载。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PM2管理工具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由于Node是单进程，很容易服务器死去，无法重启，pm2可以有效的监控服务器状况，并让node服务器自动重启。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pm2 -g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开启：pm2 start ***.js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（node关闭窗口仍然运行，且会自动重启）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关闭：pm2 stop **.js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重启：pm2 restart **.js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REPL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控制台直接输入node即可进入Node的REPL环境，使用ctrl+c或者输入 .exit退出。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chrome也提供了类似的工具，使用F12直接打开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NPM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查看版本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 初始化一个node项目描述文件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-y或者-yes 初始化一个node项目描述文件，且使用默认值直接生成。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安装依赖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或者-S  安装依赖并记录到json中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安装依赖并记录到json的开发依赖中</w:t>
      </w:r>
    </w:p>
    <w:p/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JeH&#10;V0i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081B94"/>
    <w:rsid w:val="00300731"/>
    <w:rsid w:val="003A5796"/>
    <w:rsid w:val="00414CE7"/>
    <w:rsid w:val="00427384"/>
    <w:rsid w:val="00521384"/>
    <w:rsid w:val="005359F7"/>
    <w:rsid w:val="0056234A"/>
    <w:rsid w:val="00826F28"/>
    <w:rsid w:val="00936FA6"/>
    <w:rsid w:val="00B043EB"/>
    <w:rsid w:val="00B36EBE"/>
    <w:rsid w:val="00BA1777"/>
    <w:rsid w:val="010C15E7"/>
    <w:rsid w:val="0131148D"/>
    <w:rsid w:val="013F03B8"/>
    <w:rsid w:val="018A43A4"/>
    <w:rsid w:val="0197203C"/>
    <w:rsid w:val="01A85ACE"/>
    <w:rsid w:val="01C42B2C"/>
    <w:rsid w:val="01EB05AA"/>
    <w:rsid w:val="023A3474"/>
    <w:rsid w:val="02986FBA"/>
    <w:rsid w:val="034D35E1"/>
    <w:rsid w:val="041B6BAC"/>
    <w:rsid w:val="04464AF9"/>
    <w:rsid w:val="049C616A"/>
    <w:rsid w:val="04A1244A"/>
    <w:rsid w:val="04A74B9D"/>
    <w:rsid w:val="04C67E10"/>
    <w:rsid w:val="054A73F4"/>
    <w:rsid w:val="05935CFC"/>
    <w:rsid w:val="05DC4A10"/>
    <w:rsid w:val="06164F27"/>
    <w:rsid w:val="06202CB9"/>
    <w:rsid w:val="064F0A2A"/>
    <w:rsid w:val="06612F89"/>
    <w:rsid w:val="06EE3A0D"/>
    <w:rsid w:val="07411A90"/>
    <w:rsid w:val="07AF1C3B"/>
    <w:rsid w:val="07C41673"/>
    <w:rsid w:val="07F75A15"/>
    <w:rsid w:val="080024BC"/>
    <w:rsid w:val="08092D91"/>
    <w:rsid w:val="085025DC"/>
    <w:rsid w:val="08A053B6"/>
    <w:rsid w:val="08AF2294"/>
    <w:rsid w:val="08DC0F71"/>
    <w:rsid w:val="090F2828"/>
    <w:rsid w:val="096C0EFC"/>
    <w:rsid w:val="09704FDC"/>
    <w:rsid w:val="098B6D2A"/>
    <w:rsid w:val="09E577A6"/>
    <w:rsid w:val="0A6D451A"/>
    <w:rsid w:val="0A7D22B8"/>
    <w:rsid w:val="0AD5227B"/>
    <w:rsid w:val="0B270ECA"/>
    <w:rsid w:val="0B2E05ED"/>
    <w:rsid w:val="0BCB294B"/>
    <w:rsid w:val="0BF27E8E"/>
    <w:rsid w:val="0C0F73C8"/>
    <w:rsid w:val="0C1970BB"/>
    <w:rsid w:val="0C6701EC"/>
    <w:rsid w:val="0C746903"/>
    <w:rsid w:val="0CCB5711"/>
    <w:rsid w:val="0CE638C9"/>
    <w:rsid w:val="0D521790"/>
    <w:rsid w:val="0D672AEE"/>
    <w:rsid w:val="0D797D2A"/>
    <w:rsid w:val="0D7E4C4C"/>
    <w:rsid w:val="0DA5273E"/>
    <w:rsid w:val="0DD9020C"/>
    <w:rsid w:val="0E035906"/>
    <w:rsid w:val="0E170EE5"/>
    <w:rsid w:val="0E1779A2"/>
    <w:rsid w:val="0E5F5809"/>
    <w:rsid w:val="0E763D29"/>
    <w:rsid w:val="0E9E501F"/>
    <w:rsid w:val="0E9F5FE6"/>
    <w:rsid w:val="0EE5354E"/>
    <w:rsid w:val="0EE82B1B"/>
    <w:rsid w:val="0F1604C7"/>
    <w:rsid w:val="0F66250E"/>
    <w:rsid w:val="0FB17D11"/>
    <w:rsid w:val="0FCD374E"/>
    <w:rsid w:val="0FEA5295"/>
    <w:rsid w:val="1067495A"/>
    <w:rsid w:val="106E67F6"/>
    <w:rsid w:val="10B02062"/>
    <w:rsid w:val="10CE49B9"/>
    <w:rsid w:val="10E729E6"/>
    <w:rsid w:val="11380E07"/>
    <w:rsid w:val="115718FB"/>
    <w:rsid w:val="11A160C1"/>
    <w:rsid w:val="11B748AE"/>
    <w:rsid w:val="12F50A73"/>
    <w:rsid w:val="12FC6624"/>
    <w:rsid w:val="133B6107"/>
    <w:rsid w:val="13884AE7"/>
    <w:rsid w:val="13A42E1F"/>
    <w:rsid w:val="141C4165"/>
    <w:rsid w:val="14224499"/>
    <w:rsid w:val="14BA5F42"/>
    <w:rsid w:val="14FB76B3"/>
    <w:rsid w:val="151C136C"/>
    <w:rsid w:val="151C3775"/>
    <w:rsid w:val="153B768E"/>
    <w:rsid w:val="1547136F"/>
    <w:rsid w:val="15AD2651"/>
    <w:rsid w:val="15C00F96"/>
    <w:rsid w:val="165A00E3"/>
    <w:rsid w:val="17316ED3"/>
    <w:rsid w:val="174F0BAB"/>
    <w:rsid w:val="174F40F1"/>
    <w:rsid w:val="178961E5"/>
    <w:rsid w:val="179F0F93"/>
    <w:rsid w:val="17A44751"/>
    <w:rsid w:val="17C309B8"/>
    <w:rsid w:val="181E53AD"/>
    <w:rsid w:val="183324F8"/>
    <w:rsid w:val="186E6DBE"/>
    <w:rsid w:val="18794E9A"/>
    <w:rsid w:val="18A83425"/>
    <w:rsid w:val="198B2906"/>
    <w:rsid w:val="19A94BD0"/>
    <w:rsid w:val="1A0E7546"/>
    <w:rsid w:val="1A68258E"/>
    <w:rsid w:val="1A79463B"/>
    <w:rsid w:val="1A821250"/>
    <w:rsid w:val="1AA844C7"/>
    <w:rsid w:val="1B347E47"/>
    <w:rsid w:val="1B3B0511"/>
    <w:rsid w:val="1B4306DF"/>
    <w:rsid w:val="1B820CDA"/>
    <w:rsid w:val="1BE400F7"/>
    <w:rsid w:val="1C5D02D0"/>
    <w:rsid w:val="1C9216EC"/>
    <w:rsid w:val="1CD03D78"/>
    <w:rsid w:val="1D3B5FFA"/>
    <w:rsid w:val="1D804DE1"/>
    <w:rsid w:val="1DAA686A"/>
    <w:rsid w:val="1DAB64B4"/>
    <w:rsid w:val="1E0E0282"/>
    <w:rsid w:val="1E300948"/>
    <w:rsid w:val="1E672820"/>
    <w:rsid w:val="1E6E3247"/>
    <w:rsid w:val="1E712D60"/>
    <w:rsid w:val="1EA415A2"/>
    <w:rsid w:val="1EA707F2"/>
    <w:rsid w:val="1EB10C45"/>
    <w:rsid w:val="1F6267D2"/>
    <w:rsid w:val="1FE36B2E"/>
    <w:rsid w:val="1FF977B2"/>
    <w:rsid w:val="20021798"/>
    <w:rsid w:val="204417A2"/>
    <w:rsid w:val="20465ED6"/>
    <w:rsid w:val="20762DF5"/>
    <w:rsid w:val="20882E6F"/>
    <w:rsid w:val="209C3EA0"/>
    <w:rsid w:val="20B46BCC"/>
    <w:rsid w:val="20C95074"/>
    <w:rsid w:val="20CD5CF5"/>
    <w:rsid w:val="20D73312"/>
    <w:rsid w:val="214A0FE6"/>
    <w:rsid w:val="21587E11"/>
    <w:rsid w:val="21A033A7"/>
    <w:rsid w:val="21AE6757"/>
    <w:rsid w:val="221673B6"/>
    <w:rsid w:val="22210B44"/>
    <w:rsid w:val="22617E5A"/>
    <w:rsid w:val="22631332"/>
    <w:rsid w:val="2275596A"/>
    <w:rsid w:val="2287207D"/>
    <w:rsid w:val="228E0F01"/>
    <w:rsid w:val="23A46D23"/>
    <w:rsid w:val="23B32888"/>
    <w:rsid w:val="23CC2D61"/>
    <w:rsid w:val="2449102A"/>
    <w:rsid w:val="244D4AE9"/>
    <w:rsid w:val="24737419"/>
    <w:rsid w:val="24967249"/>
    <w:rsid w:val="24975357"/>
    <w:rsid w:val="24C316E1"/>
    <w:rsid w:val="251D0477"/>
    <w:rsid w:val="256824FB"/>
    <w:rsid w:val="256D23D7"/>
    <w:rsid w:val="258E7D0F"/>
    <w:rsid w:val="25966028"/>
    <w:rsid w:val="26463520"/>
    <w:rsid w:val="26633BDC"/>
    <w:rsid w:val="26976938"/>
    <w:rsid w:val="26C27265"/>
    <w:rsid w:val="26C72F2F"/>
    <w:rsid w:val="27027510"/>
    <w:rsid w:val="2705413B"/>
    <w:rsid w:val="2727130E"/>
    <w:rsid w:val="273A54C6"/>
    <w:rsid w:val="273D6D22"/>
    <w:rsid w:val="27D256D0"/>
    <w:rsid w:val="282370F3"/>
    <w:rsid w:val="28274AFC"/>
    <w:rsid w:val="28DC33E7"/>
    <w:rsid w:val="29983D0A"/>
    <w:rsid w:val="29A53B83"/>
    <w:rsid w:val="29C07E9D"/>
    <w:rsid w:val="29F30879"/>
    <w:rsid w:val="2A4B6481"/>
    <w:rsid w:val="2A814619"/>
    <w:rsid w:val="2A8D31D3"/>
    <w:rsid w:val="2A9E17D0"/>
    <w:rsid w:val="2B5B4801"/>
    <w:rsid w:val="2B7766EF"/>
    <w:rsid w:val="2C32465B"/>
    <w:rsid w:val="2CC452E3"/>
    <w:rsid w:val="2CF41D08"/>
    <w:rsid w:val="2D005FDA"/>
    <w:rsid w:val="2D28496F"/>
    <w:rsid w:val="2D31218F"/>
    <w:rsid w:val="2DBC04CA"/>
    <w:rsid w:val="2DC46FDD"/>
    <w:rsid w:val="2DCD7EC5"/>
    <w:rsid w:val="2E11760C"/>
    <w:rsid w:val="2E6026E6"/>
    <w:rsid w:val="2E731C66"/>
    <w:rsid w:val="2E8217C0"/>
    <w:rsid w:val="2E9836F0"/>
    <w:rsid w:val="2ED112F9"/>
    <w:rsid w:val="2ED11E04"/>
    <w:rsid w:val="2F292A52"/>
    <w:rsid w:val="2F783321"/>
    <w:rsid w:val="2FB06AC6"/>
    <w:rsid w:val="302A6A56"/>
    <w:rsid w:val="302D6EE1"/>
    <w:rsid w:val="307B4682"/>
    <w:rsid w:val="30803CA9"/>
    <w:rsid w:val="308B7D05"/>
    <w:rsid w:val="314F5C55"/>
    <w:rsid w:val="316A6488"/>
    <w:rsid w:val="31881F5E"/>
    <w:rsid w:val="319C674E"/>
    <w:rsid w:val="32194325"/>
    <w:rsid w:val="32356F45"/>
    <w:rsid w:val="324D57AF"/>
    <w:rsid w:val="324E7CF5"/>
    <w:rsid w:val="328C1485"/>
    <w:rsid w:val="32B15359"/>
    <w:rsid w:val="331841B4"/>
    <w:rsid w:val="33383665"/>
    <w:rsid w:val="334F67A2"/>
    <w:rsid w:val="33983AC0"/>
    <w:rsid w:val="343E2246"/>
    <w:rsid w:val="34437D9F"/>
    <w:rsid w:val="34B7514F"/>
    <w:rsid w:val="34FB7456"/>
    <w:rsid w:val="36583EFC"/>
    <w:rsid w:val="36B31E62"/>
    <w:rsid w:val="36F62364"/>
    <w:rsid w:val="37571F16"/>
    <w:rsid w:val="378C6258"/>
    <w:rsid w:val="37F241E2"/>
    <w:rsid w:val="384D35E8"/>
    <w:rsid w:val="38740F18"/>
    <w:rsid w:val="38C76AD4"/>
    <w:rsid w:val="392A2144"/>
    <w:rsid w:val="39B815E8"/>
    <w:rsid w:val="39C12455"/>
    <w:rsid w:val="3A0520DE"/>
    <w:rsid w:val="3A3D2404"/>
    <w:rsid w:val="3A48367B"/>
    <w:rsid w:val="3A811592"/>
    <w:rsid w:val="3AA46F36"/>
    <w:rsid w:val="3B16177B"/>
    <w:rsid w:val="3B174F85"/>
    <w:rsid w:val="3BAF6084"/>
    <w:rsid w:val="3BBF4F93"/>
    <w:rsid w:val="3BED0688"/>
    <w:rsid w:val="3C2406A9"/>
    <w:rsid w:val="3C422E28"/>
    <w:rsid w:val="3C9968F5"/>
    <w:rsid w:val="3CA35C83"/>
    <w:rsid w:val="3CBA5439"/>
    <w:rsid w:val="3D5910EE"/>
    <w:rsid w:val="3DC651E1"/>
    <w:rsid w:val="3E033495"/>
    <w:rsid w:val="3E086C85"/>
    <w:rsid w:val="3E1E4E41"/>
    <w:rsid w:val="3E2B724A"/>
    <w:rsid w:val="3EC26E6B"/>
    <w:rsid w:val="3FAC197E"/>
    <w:rsid w:val="3FE1640B"/>
    <w:rsid w:val="404B4EC0"/>
    <w:rsid w:val="40EC5EFB"/>
    <w:rsid w:val="413C637C"/>
    <w:rsid w:val="413D2CB9"/>
    <w:rsid w:val="417B2A63"/>
    <w:rsid w:val="418C00D1"/>
    <w:rsid w:val="41B93432"/>
    <w:rsid w:val="41EE1C0E"/>
    <w:rsid w:val="41F462BF"/>
    <w:rsid w:val="425324A4"/>
    <w:rsid w:val="42762810"/>
    <w:rsid w:val="42A91EC0"/>
    <w:rsid w:val="42C42EEA"/>
    <w:rsid w:val="42D4120A"/>
    <w:rsid w:val="42E5154D"/>
    <w:rsid w:val="433601C4"/>
    <w:rsid w:val="4336023E"/>
    <w:rsid w:val="4337708B"/>
    <w:rsid w:val="433C5840"/>
    <w:rsid w:val="4371502E"/>
    <w:rsid w:val="43784C58"/>
    <w:rsid w:val="438721E3"/>
    <w:rsid w:val="43AD7C92"/>
    <w:rsid w:val="43CB4894"/>
    <w:rsid w:val="43FF4544"/>
    <w:rsid w:val="44166E1C"/>
    <w:rsid w:val="441A716B"/>
    <w:rsid w:val="443D79A9"/>
    <w:rsid w:val="444A34BA"/>
    <w:rsid w:val="448240E3"/>
    <w:rsid w:val="44A66378"/>
    <w:rsid w:val="44BC60B5"/>
    <w:rsid w:val="44C0666A"/>
    <w:rsid w:val="44D34942"/>
    <w:rsid w:val="44F31979"/>
    <w:rsid w:val="44FC5E01"/>
    <w:rsid w:val="44FE316F"/>
    <w:rsid w:val="45403BBF"/>
    <w:rsid w:val="454A3DDD"/>
    <w:rsid w:val="45744229"/>
    <w:rsid w:val="458477B0"/>
    <w:rsid w:val="4593121D"/>
    <w:rsid w:val="45A325DD"/>
    <w:rsid w:val="45D0648B"/>
    <w:rsid w:val="45EE59E4"/>
    <w:rsid w:val="469D13A2"/>
    <w:rsid w:val="46CB362B"/>
    <w:rsid w:val="473B7633"/>
    <w:rsid w:val="476B4563"/>
    <w:rsid w:val="47915BDB"/>
    <w:rsid w:val="47DC417F"/>
    <w:rsid w:val="47F673D9"/>
    <w:rsid w:val="480B123C"/>
    <w:rsid w:val="4901663D"/>
    <w:rsid w:val="49156D7C"/>
    <w:rsid w:val="4A38398D"/>
    <w:rsid w:val="4AB34F80"/>
    <w:rsid w:val="4ABB2932"/>
    <w:rsid w:val="4AE9665F"/>
    <w:rsid w:val="4AF204A9"/>
    <w:rsid w:val="4AF828B4"/>
    <w:rsid w:val="4AFE665A"/>
    <w:rsid w:val="4B0F4091"/>
    <w:rsid w:val="4B22101B"/>
    <w:rsid w:val="4B407108"/>
    <w:rsid w:val="4B44092E"/>
    <w:rsid w:val="4B632776"/>
    <w:rsid w:val="4B636D48"/>
    <w:rsid w:val="4B700D0A"/>
    <w:rsid w:val="4B9A550F"/>
    <w:rsid w:val="4B9C4B01"/>
    <w:rsid w:val="4C1C24ED"/>
    <w:rsid w:val="4C446949"/>
    <w:rsid w:val="4C6B3ED4"/>
    <w:rsid w:val="4C6D07C5"/>
    <w:rsid w:val="4CC86235"/>
    <w:rsid w:val="4CD61F02"/>
    <w:rsid w:val="4CDD6CF3"/>
    <w:rsid w:val="4CE5388D"/>
    <w:rsid w:val="4CEB0DA5"/>
    <w:rsid w:val="4D0F7465"/>
    <w:rsid w:val="4D4F2886"/>
    <w:rsid w:val="4D7C7811"/>
    <w:rsid w:val="4DF04FD8"/>
    <w:rsid w:val="4E2F7957"/>
    <w:rsid w:val="4E3568C7"/>
    <w:rsid w:val="4E962EB2"/>
    <w:rsid w:val="4EB13B46"/>
    <w:rsid w:val="4EED4208"/>
    <w:rsid w:val="4F1028AC"/>
    <w:rsid w:val="4F141643"/>
    <w:rsid w:val="4F5A729E"/>
    <w:rsid w:val="4F931AD3"/>
    <w:rsid w:val="50077F06"/>
    <w:rsid w:val="50390C88"/>
    <w:rsid w:val="50D60993"/>
    <w:rsid w:val="51224F00"/>
    <w:rsid w:val="515D37C4"/>
    <w:rsid w:val="5181264A"/>
    <w:rsid w:val="519A2066"/>
    <w:rsid w:val="51A879A7"/>
    <w:rsid w:val="51D025BA"/>
    <w:rsid w:val="51D52F4F"/>
    <w:rsid w:val="51EB2036"/>
    <w:rsid w:val="522F105F"/>
    <w:rsid w:val="52604782"/>
    <w:rsid w:val="53A32D62"/>
    <w:rsid w:val="53FB2869"/>
    <w:rsid w:val="54214BD1"/>
    <w:rsid w:val="5453736C"/>
    <w:rsid w:val="547166C1"/>
    <w:rsid w:val="54844D76"/>
    <w:rsid w:val="54853151"/>
    <w:rsid w:val="548A7E97"/>
    <w:rsid w:val="54DD11FE"/>
    <w:rsid w:val="54E714A5"/>
    <w:rsid w:val="556262EE"/>
    <w:rsid w:val="55962629"/>
    <w:rsid w:val="55A216C9"/>
    <w:rsid w:val="55A25ED2"/>
    <w:rsid w:val="55D02547"/>
    <w:rsid w:val="55DE77D7"/>
    <w:rsid w:val="56031D51"/>
    <w:rsid w:val="56082F77"/>
    <w:rsid w:val="56177121"/>
    <w:rsid w:val="567371B8"/>
    <w:rsid w:val="56972C69"/>
    <w:rsid w:val="56A46057"/>
    <w:rsid w:val="56C73E54"/>
    <w:rsid w:val="572D6C3D"/>
    <w:rsid w:val="575E3C4D"/>
    <w:rsid w:val="57916C2C"/>
    <w:rsid w:val="579852E4"/>
    <w:rsid w:val="57D513D2"/>
    <w:rsid w:val="57EC4683"/>
    <w:rsid w:val="5827415D"/>
    <w:rsid w:val="58343BE3"/>
    <w:rsid w:val="584E64FD"/>
    <w:rsid w:val="586347C9"/>
    <w:rsid w:val="58DD7E64"/>
    <w:rsid w:val="58DE2CBF"/>
    <w:rsid w:val="58F838C2"/>
    <w:rsid w:val="590635CE"/>
    <w:rsid w:val="596540B6"/>
    <w:rsid w:val="59C702D4"/>
    <w:rsid w:val="59F57131"/>
    <w:rsid w:val="5A214BCD"/>
    <w:rsid w:val="5A2A69D5"/>
    <w:rsid w:val="5B1B51F8"/>
    <w:rsid w:val="5B2A68EA"/>
    <w:rsid w:val="5B490A4B"/>
    <w:rsid w:val="5B6D20AD"/>
    <w:rsid w:val="5BCA78DA"/>
    <w:rsid w:val="5C06479A"/>
    <w:rsid w:val="5C0A2EEA"/>
    <w:rsid w:val="5CFA3236"/>
    <w:rsid w:val="5D445A6E"/>
    <w:rsid w:val="5DC2457B"/>
    <w:rsid w:val="5DD02244"/>
    <w:rsid w:val="5DD90D31"/>
    <w:rsid w:val="5DF30EA6"/>
    <w:rsid w:val="5E013630"/>
    <w:rsid w:val="5E0F7EE2"/>
    <w:rsid w:val="5E584CB7"/>
    <w:rsid w:val="5E9F612F"/>
    <w:rsid w:val="5EF8096B"/>
    <w:rsid w:val="5EFA0F6E"/>
    <w:rsid w:val="5F2612D4"/>
    <w:rsid w:val="5F4F4230"/>
    <w:rsid w:val="5F685DB1"/>
    <w:rsid w:val="5FD7468D"/>
    <w:rsid w:val="60965FE3"/>
    <w:rsid w:val="609D1F2F"/>
    <w:rsid w:val="60A45934"/>
    <w:rsid w:val="60B716BF"/>
    <w:rsid w:val="60C64276"/>
    <w:rsid w:val="61813AE5"/>
    <w:rsid w:val="618B6B32"/>
    <w:rsid w:val="61A863B1"/>
    <w:rsid w:val="61BB154F"/>
    <w:rsid w:val="61D052B2"/>
    <w:rsid w:val="61D110CC"/>
    <w:rsid w:val="629C651B"/>
    <w:rsid w:val="63103EE6"/>
    <w:rsid w:val="63105088"/>
    <w:rsid w:val="63177F74"/>
    <w:rsid w:val="642B1C85"/>
    <w:rsid w:val="64622E0B"/>
    <w:rsid w:val="647F5393"/>
    <w:rsid w:val="649073A8"/>
    <w:rsid w:val="649701E1"/>
    <w:rsid w:val="649E5F7D"/>
    <w:rsid w:val="64A93805"/>
    <w:rsid w:val="64B56F25"/>
    <w:rsid w:val="64C87C70"/>
    <w:rsid w:val="64F24841"/>
    <w:rsid w:val="65297108"/>
    <w:rsid w:val="65300C03"/>
    <w:rsid w:val="657B7EC4"/>
    <w:rsid w:val="659229F3"/>
    <w:rsid w:val="66066383"/>
    <w:rsid w:val="660F7001"/>
    <w:rsid w:val="6629174A"/>
    <w:rsid w:val="663579B9"/>
    <w:rsid w:val="665873F5"/>
    <w:rsid w:val="6673765D"/>
    <w:rsid w:val="66D6490A"/>
    <w:rsid w:val="66ED6A00"/>
    <w:rsid w:val="67506F2E"/>
    <w:rsid w:val="676D7E49"/>
    <w:rsid w:val="67D85098"/>
    <w:rsid w:val="67D95B84"/>
    <w:rsid w:val="67F34F8F"/>
    <w:rsid w:val="682E5295"/>
    <w:rsid w:val="68AB283E"/>
    <w:rsid w:val="68ED70DF"/>
    <w:rsid w:val="699132A2"/>
    <w:rsid w:val="69B70DA9"/>
    <w:rsid w:val="69C072A2"/>
    <w:rsid w:val="69E71361"/>
    <w:rsid w:val="6A022A07"/>
    <w:rsid w:val="6A6012BF"/>
    <w:rsid w:val="6A6409FE"/>
    <w:rsid w:val="6A7A2A0D"/>
    <w:rsid w:val="6A7F0DDA"/>
    <w:rsid w:val="6AAB5FD3"/>
    <w:rsid w:val="6AB52817"/>
    <w:rsid w:val="6ABE5D5E"/>
    <w:rsid w:val="6B663045"/>
    <w:rsid w:val="6BA30456"/>
    <w:rsid w:val="6BC361E2"/>
    <w:rsid w:val="6BC6765A"/>
    <w:rsid w:val="6C4D3B2C"/>
    <w:rsid w:val="6C9C7811"/>
    <w:rsid w:val="6CB3290A"/>
    <w:rsid w:val="6D1E5D34"/>
    <w:rsid w:val="6D63266D"/>
    <w:rsid w:val="6DA069EB"/>
    <w:rsid w:val="6DAB52F4"/>
    <w:rsid w:val="6E293898"/>
    <w:rsid w:val="6E525A1F"/>
    <w:rsid w:val="6EAC5257"/>
    <w:rsid w:val="6EC70C83"/>
    <w:rsid w:val="6F115EE9"/>
    <w:rsid w:val="6F44678B"/>
    <w:rsid w:val="6F4776D6"/>
    <w:rsid w:val="6F846C5E"/>
    <w:rsid w:val="6FD441CE"/>
    <w:rsid w:val="6FF21CAD"/>
    <w:rsid w:val="70447547"/>
    <w:rsid w:val="709E6AC0"/>
    <w:rsid w:val="70BF3DED"/>
    <w:rsid w:val="70C10EB7"/>
    <w:rsid w:val="70D71E7F"/>
    <w:rsid w:val="710928F0"/>
    <w:rsid w:val="716B0846"/>
    <w:rsid w:val="71857AC3"/>
    <w:rsid w:val="71C165B2"/>
    <w:rsid w:val="71E27BCD"/>
    <w:rsid w:val="71E62994"/>
    <w:rsid w:val="71FC0C0A"/>
    <w:rsid w:val="726D2D0D"/>
    <w:rsid w:val="72D22B05"/>
    <w:rsid w:val="72EF5B9B"/>
    <w:rsid w:val="73225EE1"/>
    <w:rsid w:val="75093351"/>
    <w:rsid w:val="757573D1"/>
    <w:rsid w:val="75860AE3"/>
    <w:rsid w:val="76121767"/>
    <w:rsid w:val="76481FA7"/>
    <w:rsid w:val="76637926"/>
    <w:rsid w:val="76E16B4C"/>
    <w:rsid w:val="772514C5"/>
    <w:rsid w:val="772A69E5"/>
    <w:rsid w:val="775144A0"/>
    <w:rsid w:val="776C6A47"/>
    <w:rsid w:val="77B57743"/>
    <w:rsid w:val="783E0BCB"/>
    <w:rsid w:val="79441530"/>
    <w:rsid w:val="795B440F"/>
    <w:rsid w:val="795D1CB9"/>
    <w:rsid w:val="797C3992"/>
    <w:rsid w:val="79917F33"/>
    <w:rsid w:val="79BD2E52"/>
    <w:rsid w:val="7AA825BA"/>
    <w:rsid w:val="7B347DA6"/>
    <w:rsid w:val="7B9438EC"/>
    <w:rsid w:val="7BCC3584"/>
    <w:rsid w:val="7BCD0F11"/>
    <w:rsid w:val="7BD66120"/>
    <w:rsid w:val="7BD776F2"/>
    <w:rsid w:val="7BFA6530"/>
    <w:rsid w:val="7C117B3F"/>
    <w:rsid w:val="7C1A275C"/>
    <w:rsid w:val="7D507DCD"/>
    <w:rsid w:val="7D6207E8"/>
    <w:rsid w:val="7DC91BD6"/>
    <w:rsid w:val="7DDA111C"/>
    <w:rsid w:val="7DF57241"/>
    <w:rsid w:val="7E322505"/>
    <w:rsid w:val="7E594B8B"/>
    <w:rsid w:val="7E6C3904"/>
    <w:rsid w:val="7E9D6AAF"/>
    <w:rsid w:val="7F1337C5"/>
    <w:rsid w:val="7F463461"/>
    <w:rsid w:val="7FA1425B"/>
    <w:rsid w:val="7FA73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rFonts w:ascii="Times New Roman" w:hAnsi="Times New Roman" w:eastAsia="宋体"/>
      <w:color w:val="008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7">
    <w:name w:val="标题5"/>
    <w:basedOn w:val="5"/>
    <w:qFormat/>
    <w:uiPriority w:val="0"/>
    <w:rPr>
      <w:sz w:val="24"/>
    </w:rPr>
  </w:style>
  <w:style w:type="paragraph" w:customStyle="1" w:styleId="18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2018-04-02T17:38:21Z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