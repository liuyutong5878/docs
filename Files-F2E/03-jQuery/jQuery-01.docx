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一 </w:t>
      </w:r>
      <w:r>
        <w:rPr>
          <w:rFonts w:hint="eastAsia"/>
        </w:rPr>
        <w:t>jQuery</w:t>
      </w:r>
      <w:r>
        <w:rPr>
          <w:rFonts w:hint="eastAsia"/>
          <w:lang w:val="en-US" w:eastAsia="zh-CN"/>
        </w:rPr>
        <w:t>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jQuery</w:t>
      </w:r>
      <w:r>
        <w:rPr>
          <w:rFonts w:hint="eastAsia"/>
          <w:lang w:val="en-US" w:eastAsia="zh-CN"/>
        </w:rPr>
        <w:t>的使用</w:t>
      </w:r>
    </w:p>
    <w:p>
      <w:pPr>
        <w:ind w:firstLine="560"/>
        <w:rPr>
          <w:rFonts w:hint="eastAsia"/>
        </w:rPr>
      </w:pPr>
      <w:r>
        <w:rPr>
          <w:rFonts w:hint="eastAsia"/>
        </w:rPr>
        <w:t>版本一：1.x版本</w:t>
      </w:r>
    </w:p>
    <w:p>
      <w:pPr>
        <w:ind w:firstLine="560"/>
        <w:rPr>
          <w:rFonts w:hint="eastAsia"/>
        </w:rPr>
      </w:pPr>
      <w:r>
        <w:rPr>
          <w:rFonts w:hint="eastAsia"/>
        </w:rPr>
        <w:t>版本二：2.x版本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两个版本的区别：2.x版本，不再支持IE6、7、8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488305" cy="3583940"/>
            <wp:effectExtent l="0" t="0" r="17145" b="16510"/>
            <wp:docPr id="3" name="图片 1" descr="说明: E:\LecturerFile\备课资料\1.前端基本功资料\DOC\第一天\图画\学习JS遇到的痛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说明: E:\LecturerFile\备课资料\1.前端基本功资料\DOC\第一天\图画\学习JS遇到的痛点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358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  <w:color w:val="000000"/>
        </w:rPr>
        <w:t>jQuery是js的一个库，封装了我们开发过程中常用的一些功能，方便我们来调用，提高了我们的开发效率。</w:t>
      </w:r>
      <w:r>
        <w:rPr>
          <w:rFonts w:hint="eastAsia"/>
        </w:rPr>
        <w:t>在使用jQuery的API时，都是方法调用，也就是说要</w:t>
      </w:r>
      <w:r>
        <w:rPr>
          <w:rFonts w:hint="eastAsia"/>
          <w:color w:val="000000"/>
        </w:rPr>
        <w:t>加</w:t>
      </w:r>
      <w:r>
        <w:rPr>
          <w:rFonts w:hint="eastAsia"/>
          <w:color w:val="FF0000"/>
        </w:rPr>
        <w:t>小括号()</w:t>
      </w:r>
      <w:r>
        <w:rPr>
          <w:rFonts w:hint="eastAsia"/>
        </w:rPr>
        <w:t>，</w:t>
      </w:r>
      <w:r>
        <w:rPr>
          <w:rFonts w:hint="eastAsia"/>
          <w:color w:val="FF0000"/>
        </w:rPr>
        <w:t>小括号里面是相应的参数，参数不同，功能不同</w:t>
      </w:r>
      <w:r>
        <w:rPr>
          <w:rFonts w:hint="eastAsia"/>
        </w:rPr>
        <w:t>。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使用步骤： </w:t>
      </w:r>
    </w:p>
    <w:p>
      <w:pPr>
        <w:ind w:firstLine="560"/>
      </w:pPr>
      <w:r>
        <w:drawing>
          <wp:inline distT="0" distB="0" distL="114300" distR="114300">
            <wp:extent cx="5487035" cy="3637280"/>
            <wp:effectExtent l="0" t="0" r="18415" b="1270"/>
            <wp:docPr id="5" name="图片 2" descr="说明: E:\LecturerFile\备课资料\1.前端基本功资料\DOC\第一天\图画\jQuery基本使用 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说明: E:\LecturerFile\备课资料\1.前端基本功资料\DOC\第一天\图画\jQuery基本使用 -1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&lt;script src=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jQuery.js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//1 入口函数方式一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//2 入口函数方式二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jQuery入口函数与js入口函数</w:t>
      </w:r>
    </w:p>
    <w:p>
      <w:pPr>
        <w:ind w:firstLine="560"/>
        <w:rPr>
          <w:rFonts w:hint="eastAsia"/>
        </w:rPr>
      </w:pPr>
      <w:r>
        <w:rPr>
          <w:rFonts w:hint="eastAsia"/>
        </w:rPr>
        <w:t>js入口函数指的是：window.onload = function() {};</w:t>
      </w:r>
    </w:p>
    <w:p>
      <w:pPr>
        <w:ind w:firstLine="560"/>
        <w:rPr>
          <w:rFonts w:hint="eastAsia"/>
        </w:rPr>
      </w:pPr>
      <w:r>
        <w:rPr>
          <w:rFonts w:hint="eastAsia"/>
        </w:rPr>
        <w:t>区别一：书写个数不同</w:t>
      </w:r>
    </w:p>
    <w:p>
      <w:pPr>
        <w:ind w:firstLine="560"/>
        <w:rPr>
          <w:rFonts w:hint="eastAsia"/>
        </w:rPr>
      </w:pPr>
      <w:r>
        <w:rPr>
          <w:rFonts w:hint="eastAsia"/>
        </w:rPr>
        <w:tab/>
      </w:r>
      <w:r>
        <w:t>J</w:t>
      </w:r>
      <w:r>
        <w:rPr>
          <w:rFonts w:hint="eastAsia"/>
        </w:rPr>
        <w:t>s入口函数只能出现一次，出现多次会存在事件覆盖的问题。</w:t>
      </w:r>
    </w:p>
    <w:p>
      <w:pPr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jQuery的入口函数，可以出现任意多次，并不会存在事件覆盖问题。</w:t>
      </w:r>
    </w:p>
    <w:p>
      <w:pPr>
        <w:ind w:firstLine="560"/>
        <w:rPr>
          <w:rFonts w:hint="eastAsia"/>
        </w:rPr>
      </w:pPr>
      <w:r>
        <w:rPr>
          <w:rFonts w:hint="eastAsia"/>
        </w:rPr>
        <w:t>区别二：执行时机不同</w:t>
      </w:r>
    </w:p>
    <w:p>
      <w:pPr>
        <w:ind w:firstLine="560"/>
        <w:rPr>
          <w:rFonts w:hint="eastAsia"/>
        </w:rPr>
      </w:pPr>
      <w:r>
        <w:rPr>
          <w:rFonts w:hint="eastAsia"/>
        </w:rPr>
        <w:tab/>
      </w:r>
      <w:r>
        <w:t>J</w:t>
      </w:r>
      <w:r>
        <w:rPr>
          <w:rFonts w:hint="eastAsia"/>
        </w:rPr>
        <w:t>s入口函数是在所有的文件资源加载完成后，才执行。这些文件资源包括：页面文档、外部的js文件、外部的css文件、图片等。</w:t>
      </w:r>
    </w:p>
    <w:p>
      <w:pPr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jQuery的入口函数，是在文档加载完成后，就执行。文档加载完成指的是：DOM树加载完成后，就可以操作DOM了，不用等到所有的外部资源都加载完成。</w:t>
      </w:r>
    </w:p>
    <w:p>
      <w:pPr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文档加载的顺序：从上往下，边解析边执行。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jQuery的$符号</w:t>
      </w:r>
    </w:p>
    <w:p>
      <w:pPr>
        <w:ind w:firstLine="560"/>
        <w:rPr>
          <w:rFonts w:hint="eastAsia"/>
        </w:rPr>
      </w:pPr>
      <w:r>
        <w:rPr>
          <w:rFonts w:hint="eastAsia"/>
        </w:rPr>
        <w:t>jQuery使用$符号原因：书写简洁、相对于其他字符与众不同、容易被记住。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怎么理解jQuery里面的$符号：</w:t>
      </w:r>
    </w:p>
    <w:p>
      <w:pPr>
        <w:ind w:firstLine="560"/>
        <w:rPr>
          <w:rFonts w:hint="eastAsia"/>
        </w:rPr>
      </w:pPr>
      <w:r>
        <w:rPr>
          <w:rFonts w:hint="eastAsia"/>
        </w:rPr>
        <w:t>$实际上表示的是一个函数。</w:t>
      </w:r>
    </w:p>
    <w:p>
      <w:pPr>
        <w:pStyle w:val="19"/>
        <w:rPr>
          <w:rFonts w:hint="eastAsia"/>
        </w:rPr>
      </w:pPr>
      <w:r>
        <w:rPr>
          <w:rFonts w:hint="eastAsia"/>
        </w:rPr>
        <w:t>$(document）.ready(function(){}); // 调用入口函数</w:t>
      </w:r>
    </w:p>
    <w:p>
      <w:pPr>
        <w:pStyle w:val="19"/>
        <w:rPr>
          <w:rFonts w:hint="eastAsia"/>
        </w:rPr>
      </w:pPr>
      <w:r>
        <w:rPr>
          <w:rFonts w:hint="eastAsia"/>
        </w:rPr>
        <w:t>$(function(){}); // 调用入口函数</w:t>
      </w:r>
    </w:p>
    <w:p>
      <w:pPr>
        <w:pStyle w:val="19"/>
        <w:rPr>
          <w:rFonts w:hint="eastAsia"/>
        </w:rPr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#btnShow</w:t>
      </w:r>
      <w:r>
        <w:t>”</w:t>
      </w:r>
      <w:r>
        <w:rPr>
          <w:rFonts w:hint="eastAsia"/>
        </w:rPr>
        <w:t>) // 获取id属性为btnShow的元素</w:t>
      </w:r>
    </w:p>
    <w:p>
      <w:pPr>
        <w:pStyle w:val="19"/>
        <w:rPr>
          <w:rFonts w:hint="eastAsia"/>
        </w:rPr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 // 获取所有的div元素</w:t>
      </w:r>
    </w:p>
    <w:p>
      <w:pPr>
        <w:ind w:firstLine="560"/>
        <w:rPr>
          <w:rFonts w:hint="eastAsia"/>
        </w:rPr>
      </w:pPr>
      <w:r>
        <w:rPr>
          <w:rFonts w:hint="eastAsia"/>
        </w:rPr>
        <w:t>jQuery里面的$函数，根据传入参数的不同，进行不同的调用，实现不同的功能。返回的是jQuery对象</w:t>
      </w:r>
    </w:p>
    <w:p>
      <w:pPr>
        <w:ind w:firstLine="560"/>
        <w:rPr>
          <w:rFonts w:hint="eastAsia"/>
        </w:rPr>
      </w:pPr>
      <w:r>
        <w:rPr>
          <w:rFonts w:hint="eastAsia"/>
        </w:rPr>
        <w:t>jQuery这个js库，除了$之外，还提供了另外一个函数：jQuery</w:t>
      </w:r>
    </w:p>
    <w:p>
      <w:pPr>
        <w:ind w:firstLine="560"/>
        <w:rPr>
          <w:rFonts w:hint="eastAsia"/>
        </w:rPr>
      </w:pPr>
      <w:r>
        <w:rPr>
          <w:rFonts w:hint="eastAsia"/>
        </w:rPr>
        <w:t>jQuery函数跟$函数的关系：jQuery ===$;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jQuery的事件源 事件处理函数</w:t>
      </w:r>
    </w:p>
    <w:p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事件源</w:t>
      </w:r>
    </w:p>
    <w:p>
      <w:pPr>
        <w:pStyle w:val="19"/>
        <w:rPr>
          <w:rFonts w:hint="eastAsia"/>
        </w:rPr>
      </w:pPr>
      <w:r>
        <w:t>J</w:t>
      </w:r>
      <w:r>
        <w:rPr>
          <w:rFonts w:hint="eastAsia"/>
        </w:rPr>
        <w:t>s方式：document.getElementById(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</w:t>
      </w:r>
    </w:p>
    <w:p>
      <w:pPr>
        <w:pStyle w:val="19"/>
        <w:rPr>
          <w:rFonts w:hint="eastAsia"/>
        </w:rPr>
      </w:pPr>
      <w:r>
        <w:rPr>
          <w:rFonts w:hint="eastAsia"/>
        </w:rPr>
        <w:t>jQuery方式：$(</w:t>
      </w:r>
      <w:r>
        <w:t>“</w:t>
      </w:r>
      <w:r>
        <w:rPr>
          <w:rFonts w:hint="eastAsia"/>
        </w:rPr>
        <w:t>#id</w:t>
      </w:r>
      <w:r>
        <w:t>”</w:t>
      </w:r>
      <w:r>
        <w:rPr>
          <w:rFonts w:hint="eastAsia"/>
        </w:rPr>
        <w:t>)</w:t>
      </w:r>
    </w:p>
    <w:p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</w:t>
      </w:r>
    </w:p>
    <w:p>
      <w:pPr>
        <w:pStyle w:val="19"/>
        <w:ind w:left="560" w:firstLine="0"/>
        <w:rPr>
          <w:rFonts w:hint="eastAsia"/>
        </w:rPr>
      </w:pPr>
      <w:r>
        <w:t>J</w:t>
      </w:r>
      <w:r>
        <w:rPr>
          <w:rFonts w:hint="eastAsia"/>
        </w:rPr>
        <w:t>s方式 :document.getElementById(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).onclick</w:t>
      </w:r>
    </w:p>
    <w:p>
      <w:pPr>
        <w:pStyle w:val="19"/>
        <w:ind w:left="560" w:firstLine="0"/>
        <w:rPr>
          <w:rFonts w:hint="eastAsia"/>
        </w:rPr>
      </w:pPr>
      <w:r>
        <w:rPr>
          <w:rFonts w:hint="eastAsia"/>
        </w:rPr>
        <w:t>jQuery方式: $(</w:t>
      </w:r>
      <w:r>
        <w:t>“</w:t>
      </w:r>
      <w:r>
        <w:rPr>
          <w:rFonts w:hint="eastAsia"/>
        </w:rPr>
        <w:t>#id</w:t>
      </w:r>
      <w:r>
        <w:t>”</w:t>
      </w:r>
      <w:r>
        <w:rPr>
          <w:rFonts w:hint="eastAsia"/>
        </w:rPr>
        <w:t>).click</w:t>
      </w:r>
    </w:p>
    <w:p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事件处理程序</w:t>
      </w:r>
    </w:p>
    <w:p>
      <w:pPr>
        <w:pStyle w:val="19"/>
        <w:rPr>
          <w:rFonts w:hint="eastAsia"/>
        </w:rPr>
      </w:pPr>
      <w:r>
        <w:t>J</w:t>
      </w:r>
      <w:r>
        <w:rPr>
          <w:rFonts w:hint="eastAsia"/>
        </w:rPr>
        <w:t>s 书写方式:</w:t>
      </w:r>
    </w:p>
    <w:p>
      <w:pPr>
        <w:pStyle w:val="19"/>
        <w:rPr>
          <w:rFonts w:hint="eastAsia"/>
        </w:rPr>
      </w:pPr>
      <w:r>
        <w:rPr>
          <w:rFonts w:hint="eastAsia"/>
        </w:rPr>
        <w:t>document.getElementById(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).onclick = function(){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语句</w:t>
      </w:r>
    </w:p>
    <w:p>
      <w:pPr>
        <w:pStyle w:val="19"/>
        <w:rPr>
          <w:rFonts w:hint="eastAsia"/>
        </w:rPr>
      </w:pPr>
      <w:r>
        <w:rPr>
          <w:rFonts w:hint="eastAsia"/>
        </w:rPr>
        <w:t>}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jQuery 书写方式: </w:t>
      </w:r>
    </w:p>
    <w:p>
      <w:pPr>
        <w:pStyle w:val="19"/>
        <w:rPr>
          <w:rFonts w:hint="eastAsia"/>
        </w:rPr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#id</w:t>
      </w:r>
      <w:r>
        <w:t>”</w:t>
      </w:r>
      <w:r>
        <w:rPr>
          <w:rFonts w:hint="eastAsia"/>
        </w:rPr>
        <w:t>).click(function(){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语句</w:t>
      </w:r>
    </w:p>
    <w:p>
      <w:pPr>
        <w:pStyle w:val="19"/>
        <w:rPr>
          <w:rFonts w:hint="eastAsia"/>
        </w:rPr>
      </w:pPr>
      <w:r>
        <w:rPr>
          <w:rFonts w:hint="eastAsia"/>
        </w:rPr>
        <w:t>});</w:t>
      </w:r>
    </w:p>
    <w:p>
      <w:pPr>
        <w:ind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区别：</w:t>
      </w:r>
      <w:r>
        <w:rPr>
          <w:rFonts w:hint="eastAsia"/>
          <w:color w:val="FF0000"/>
        </w:rPr>
        <w:t>jQuery的事件不带on</w:t>
      </w:r>
    </w:p>
    <w:p>
      <w:pPr>
        <w:pStyle w:val="4"/>
        <w:tabs>
          <w:tab w:val="left" w:pos="709"/>
        </w:tabs>
        <w:ind w:right="280"/>
        <w:rPr>
          <w:rFonts w:hint="eastAsia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jQuery对象和DOM对象转换</w:t>
      </w:r>
    </w:p>
    <w:p>
      <w:pPr>
        <w:ind w:firstLine="560"/>
        <w:rPr>
          <w:rFonts w:hint="eastAsia"/>
        </w:rPr>
      </w:pPr>
      <w:r>
        <w:rPr>
          <w:rFonts w:hint="eastAsia"/>
        </w:rPr>
        <w:t>DOM对象此处指的是：使用js操作DOM返回的结果。</w:t>
      </w:r>
    </w:p>
    <w:p>
      <w:pPr>
        <w:pStyle w:val="19"/>
        <w:rPr>
          <w:rFonts w:hint="eastAsia"/>
        </w:rPr>
      </w:pPr>
      <w:r>
        <w:rPr>
          <w:rFonts w:hint="eastAsia"/>
        </w:rPr>
        <w:t>var btn = document.getElementById(</w:t>
      </w:r>
      <w:r>
        <w:t>“</w:t>
      </w:r>
      <w:r>
        <w:rPr>
          <w:rFonts w:hint="eastAsia"/>
        </w:rPr>
        <w:t>btnShow</w:t>
      </w:r>
      <w:r>
        <w:t>”</w:t>
      </w:r>
      <w:r>
        <w:rPr>
          <w:rFonts w:hint="eastAsia"/>
        </w:rPr>
        <w:t>);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// btn就是一个DOM对象</w:t>
      </w:r>
    </w:p>
    <w:p>
      <w:pPr>
        <w:ind w:firstLine="560"/>
        <w:rPr>
          <w:rFonts w:hint="eastAsia"/>
        </w:rPr>
      </w:pPr>
      <w:r>
        <w:rPr>
          <w:rFonts w:hint="eastAsia"/>
        </w:rPr>
        <w:t>jQuery对象此处指的是：使用jQuery提供的操作DOM的方法返回的结果。</w:t>
      </w:r>
    </w:p>
    <w:p>
      <w:pPr>
        <w:ind w:firstLine="560"/>
        <w:rPr>
          <w:rFonts w:hint="eastAsia"/>
        </w:rPr>
      </w:pPr>
      <w:r>
        <w:rPr>
          <w:rFonts w:hint="eastAsia"/>
        </w:rPr>
        <w:t>jQuery拿到DOM对象后又对其做了封装，让其具有了jQuery方法的jQuery对象，说白了，就是把DOM对象重新包装了一下。</w:t>
      </w:r>
    </w:p>
    <w:p>
      <w:pPr>
        <w:pStyle w:val="19"/>
        <w:rPr>
          <w:rFonts w:hint="eastAsia"/>
        </w:rPr>
      </w:pPr>
      <w:r>
        <w:rPr>
          <w:rFonts w:hint="eastAsia"/>
        </w:rPr>
        <w:t>var $btn = $(</w:t>
      </w:r>
      <w:r>
        <w:t>“</w:t>
      </w:r>
      <w:r>
        <w:rPr>
          <w:rFonts w:hint="eastAsia"/>
        </w:rPr>
        <w:t>#btnShow</w:t>
      </w:r>
      <w:r>
        <w:t>”</w:t>
      </w:r>
      <w:r>
        <w:rPr>
          <w:rFonts w:hint="eastAsia"/>
        </w:rPr>
        <w:t>); // $btn就是一个jQuery对象</w:t>
      </w:r>
    </w:p>
    <w:p>
      <w:pPr>
        <w:ind w:firstLine="560"/>
        <w:rPr>
          <w:rFonts w:hint="eastAsia"/>
        </w:rPr>
      </w:pPr>
      <w:r>
        <w:rPr>
          <w:rFonts w:hint="eastAsia"/>
        </w:rPr>
        <w:t>DOM对象转换成jQuery对象：</w:t>
      </w:r>
    </w:p>
    <w:p>
      <w:pPr>
        <w:pStyle w:val="19"/>
        <w:rPr>
          <w:rFonts w:hint="eastAsia"/>
        </w:rPr>
      </w:pPr>
      <w:r>
        <w:rPr>
          <w:rFonts w:hint="eastAsia"/>
        </w:rPr>
        <w:t>var $btn1 = $( document.getElementById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btn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); </w:t>
      </w:r>
    </w:p>
    <w:p>
      <w:pPr>
        <w:pStyle w:val="19"/>
        <w:rPr>
          <w:rFonts w:hint="eastAsia"/>
        </w:rPr>
      </w:pPr>
      <w:r>
        <w:rPr>
          <w:rFonts w:hint="eastAsia"/>
        </w:rPr>
        <w:t>// 此时就把DOM对象btn转换成了jQuery对象$btn1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// $(document）.ready(function(){}); 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  <w:lang w:val="en-US" w:eastAsia="zh-CN"/>
        </w:rPr>
        <w:t>这个入口函数其实</w:t>
      </w:r>
      <w:r>
        <w:rPr>
          <w:rFonts w:hint="eastAsia"/>
        </w:rPr>
        <w:t>是将document这个js的DOM对象，转换成了jQuery对象，然后才能调用jQuery提供的方法：ready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jQuery对象转换成DOM对象：</w:t>
      </w:r>
      <w:r>
        <w:rPr>
          <w:rFonts w:hint="eastAsia"/>
          <w:lang w:val="en-US" w:eastAsia="zh-CN"/>
        </w:rPr>
        <w:t>jQuery对象是一个数组。</w:t>
      </w:r>
    </w:p>
    <w:p>
      <w:pPr>
        <w:pStyle w:val="19"/>
        <w:rPr>
          <w:rFonts w:hint="eastAsia"/>
        </w:rPr>
      </w:pPr>
      <w:r>
        <w:rPr>
          <w:rFonts w:hint="eastAsia"/>
        </w:rPr>
        <w:t>// 第一种方式</w:t>
      </w:r>
    </w:p>
    <w:p>
      <w:pPr>
        <w:pStyle w:val="19"/>
        <w:rPr>
          <w:rFonts w:hint="eastAsia"/>
        </w:rPr>
      </w:pPr>
      <w:r>
        <w:rPr>
          <w:rFonts w:hint="eastAsia"/>
        </w:rPr>
        <w:t>var btn1 = $btn[0]; // 推荐使用此方式</w:t>
      </w:r>
    </w:p>
    <w:p>
      <w:pPr>
        <w:pStyle w:val="19"/>
        <w:rPr>
          <w:rFonts w:hint="eastAsia"/>
        </w:rPr>
      </w:pPr>
      <w:r>
        <w:rPr>
          <w:rFonts w:hint="eastAsia"/>
        </w:rPr>
        <w:t>// 第二种方式</w:t>
      </w:r>
    </w:p>
    <w:p>
      <w:pPr>
        <w:pStyle w:val="19"/>
        <w:rPr>
          <w:rFonts w:hint="eastAsia"/>
        </w:rPr>
      </w:pPr>
      <w:r>
        <w:rPr>
          <w:rFonts w:hint="eastAsia"/>
        </w:rPr>
        <w:t>var btn2 = $btn.get(0);</w:t>
      </w: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比如一个ul下所有的li获取：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).length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length是jQuery属性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).get().length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length是原生JS属性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)[1]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也可以直接获取第二个元素li</w:t>
      </w:r>
      <w:r>
        <w:rPr>
          <w:rFonts w:hint="eastAsia"/>
          <w:lang w:val="en-US" w:eastAsia="zh-CN"/>
        </w:rPr>
        <w:tab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Jquery的常见使用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与原生JS混用以及jquery取值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jQuery与原生JS可以同时使用，但是最好不要混用：</w:t>
      </w:r>
    </w:p>
    <w:p>
      <w:pPr>
        <w:pStyle w:val="8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"jquery-3.3.1.min.js"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'#div'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click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这里使用$(this)来避免直接使用this引起的原生JS与jquery的混用。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其中html()方法没有参数，则是获取内容，有参数则是传递内容。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jQuery基础方法 </w:t>
      </w: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'div'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filter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'#div1'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'background'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'red'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'div'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has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'span'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'background'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'green'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filter: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过滤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not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filter</w:t>
      </w:r>
      <w:r>
        <w:rPr>
          <w:rFonts w:hint="eastAsia"/>
        </w:rPr>
        <w:t>的反义词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has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是否包含</w:t>
      </w:r>
      <w:r>
        <w:rPr>
          <w:rFonts w:hint="default"/>
        </w:rPr>
        <w:t>,has</w:t>
      </w:r>
      <w:r>
        <w:rPr>
          <w:rFonts w:hint="eastAsia"/>
        </w:rPr>
        <w:t>查看的是当前元素是否包含，</w:t>
      </w:r>
      <w:r>
        <w:rPr>
          <w:rFonts w:hint="default"/>
        </w:rPr>
        <w:t>filter</w:t>
      </w:r>
      <w:r>
        <w:rPr>
          <w:rFonts w:hint="eastAsia"/>
        </w:rPr>
        <w:t>过滤的是所有同级元素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prev next :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选择上一个</w:t>
      </w:r>
      <w:r>
        <w:rPr>
          <w:rFonts w:hint="default"/>
        </w:rPr>
        <w:t>/</w:t>
      </w:r>
      <w:r>
        <w:rPr>
          <w:rFonts w:hint="eastAsia"/>
        </w:rPr>
        <w:t>下一个兄弟节点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eq(1):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结果集中的第1个，类似数组中使用下标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当前元素在所有兄弟节点中的位置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attr():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实战-原生JS选项卡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'block'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实战-jQuery选项卡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'#div1'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'#div1'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'#div1'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'display'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'#div1'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'display'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'block'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jQuery常见方法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添加/移除CSS类：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addClass()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removeClass()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获取width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innerWidth()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获取width+左右padding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outerWidth()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获取width+左右padding+左右边框宽度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outerWidth(true)获取width+左右padding+左右边框宽度+左右margin</w:t>
      </w:r>
    </w:p>
    <w:p>
      <w:pPr>
        <w:ind w:firstLine="358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//获取到的元素剪切到某个位置（原生JS这里是选中后复制到某个位置）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insertBefore()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insertAfter()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原生JS没有insertAfter()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//获取到的元素插入到某个位置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appendTo()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类似原生的appendChild()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prependTo()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插入到最开始位置，原生没有该方法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//元素必须在参数元素之前、之后等等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after()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append()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prepend()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区别：后续操作变了，如下所示第一行是span变红，第二行是div变红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insertBefore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//事件的新写法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on()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新写法案例：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新写法的强大之处：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'click mouseover'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'mouseover'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'click mouseover'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'mouseover'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//滚动距离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scrollTop()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//获取父级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获取父级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offsetParent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获取有定位的父级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//获取元素的value，带参数就是设置value值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//获取一组元素的长度，比如ul下的li的数量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元素.hover(function(){},function(){});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//第一个函数鼠标移入执行，第二个函数鼠标移除执行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//元素隐藏展示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show()  hide()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//淡入淡出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fadeIn()   fadeOut()  fadeTo()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//向上卷曲  乡下展开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slideDown()   slideUp()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事件对象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jQuery的事件对象ev已经是兼容的，不需要像原生一样再写兼容格式。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ev.pageX----相对于文档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ev.clientX----相对于可视区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以上同理还有Y轴对应方法。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ev.which:keycode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//阻止默认事件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stopPropagation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//阻止冒泡的操作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如果：return false 则直接阻止全部！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//阻止默认事件 + 阻止冒泡的操作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  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//只执行事件一次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距离offset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//原生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offsetLeft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//获取到屏幕的左距离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'#div2'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//到有定位的父级的left值,把当前元素转化成类似定位的形式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'#div2'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循环each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可以看做for循环的加强版：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//i：下标 elem : 每个元素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实战-jQuery拖拽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mousedown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mousemove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mouseup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text()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//会获取所有的内容(特例)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'&lt;h3&gt;h3&lt;/h3&gt;'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//全部以文本形式插入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三 </w:t>
      </w:r>
      <w:r>
        <w:rPr>
          <w:rFonts w:hint="eastAsia"/>
        </w:rPr>
        <w:t>jQuery选择器</w:t>
      </w:r>
    </w:p>
    <w:p>
      <w:pPr>
        <w:ind w:firstLine="560"/>
        <w:rPr>
          <w:rFonts w:hint="eastAsia"/>
        </w:rPr>
      </w:pPr>
      <w:r>
        <w:rPr>
          <w:rFonts w:hint="eastAsia"/>
        </w:rPr>
        <w:t>jQuery选择器是jQuery强大的体现，jQuery实现了从CSS1到CSS3所有的选择器以及其他常用的选择器。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基本选择器</w:t>
      </w:r>
    </w:p>
    <w:tbl>
      <w:tblPr>
        <w:tblStyle w:val="15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725"/>
        <w:gridCol w:w="6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clear" w:color="auto" w:fill="C0504D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符号(名称)</w:t>
            </w:r>
          </w:p>
        </w:tc>
        <w:tc>
          <w:tcPr>
            <w:tcW w:w="1725" w:type="dxa"/>
            <w:shd w:val="clear" w:color="auto" w:fill="C0504D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  <w:tc>
          <w:tcPr>
            <w:tcW w:w="6582" w:type="dxa"/>
            <w:shd w:val="clear" w:color="auto" w:fill="C0504D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#</w:t>
            </w:r>
          </w:p>
        </w:tc>
        <w:tc>
          <w:tcPr>
            <w:tcW w:w="172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d选择器</w:t>
            </w:r>
          </w:p>
        </w:tc>
        <w:tc>
          <w:tcPr>
            <w:tcW w:w="658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#btnShow</w:t>
            </w:r>
            <w:r>
              <w:t>”</w:t>
            </w:r>
            <w:r>
              <w:rPr>
                <w:rFonts w:hint="eastAsia"/>
              </w:rPr>
              <w:t>).css(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选择id为btnShow的一个元素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172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类选择器</w:t>
            </w:r>
          </w:p>
        </w:tc>
        <w:tc>
          <w:tcPr>
            <w:tcW w:w="658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.liItem</w:t>
            </w:r>
            <w:r>
              <w:t>”</w:t>
            </w:r>
            <w:r>
              <w:rPr>
                <w:rFonts w:hint="eastAsia"/>
              </w:rPr>
              <w:t>).css(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选择含有类liItem的所有元素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element</w:t>
            </w:r>
          </w:p>
        </w:tc>
        <w:tc>
          <w:tcPr>
            <w:tcW w:w="172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标签选择器</w:t>
            </w:r>
          </w:p>
        </w:tc>
        <w:tc>
          <w:tcPr>
            <w:tcW w:w="658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li</w:t>
            </w:r>
            <w:r>
              <w:t>”</w:t>
            </w:r>
            <w:r>
              <w:rPr>
                <w:rFonts w:hint="eastAsia"/>
              </w:rPr>
              <w:t>).css(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选择标签名为li的所有元素</w:t>
            </w:r>
          </w:p>
        </w:tc>
      </w:tr>
    </w:tbl>
    <w:p>
      <w:pPr>
        <w:ind w:firstLine="560"/>
        <w:rPr>
          <w:rFonts w:hint="eastAsia"/>
          <w:lang w:val="en-US" w:eastAsia="zh-CN"/>
        </w:rPr>
      </w:pPr>
    </w:p>
    <w:p>
      <w:pPr>
        <w:ind w:firstLine="5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规律：$(selector).css(</w:t>
      </w:r>
      <w:r>
        <w:t>“</w:t>
      </w:r>
      <w:r>
        <w:rPr>
          <w:rFonts w:hint="eastAsia"/>
        </w:rPr>
        <w:t>background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>);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层级选择器、基本过滤选择器</w:t>
      </w:r>
    </w:p>
    <w:tbl>
      <w:tblPr>
        <w:tblStyle w:val="15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210"/>
        <w:gridCol w:w="1635"/>
        <w:gridCol w:w="2085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gridSpan w:val="2"/>
            <w:shd w:val="clear" w:color="auto" w:fill="4F81BD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符号(名称)</w:t>
            </w:r>
          </w:p>
        </w:tc>
        <w:tc>
          <w:tcPr>
            <w:tcW w:w="1635" w:type="dxa"/>
            <w:shd w:val="clear" w:color="auto" w:fill="4F81BD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  <w:tc>
          <w:tcPr>
            <w:tcW w:w="6552" w:type="dxa"/>
            <w:gridSpan w:val="2"/>
            <w:shd w:val="clear" w:color="auto" w:fill="4F81BD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5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层级选择器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空格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后代选择器</w:t>
            </w:r>
          </w:p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所有后代</w:t>
            </w:r>
          </w:p>
        </w:tc>
        <w:tc>
          <w:tcPr>
            <w:tcW w:w="6552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 xml:space="preserve">#wrap </w:t>
            </w:r>
            <w:r>
              <w:rPr>
                <w:rFonts w:hint="eastAsia"/>
                <w:color w:val="00B050"/>
              </w:rPr>
              <w:t>li</w:t>
            </w:r>
            <w:r>
              <w:t>”</w:t>
            </w:r>
            <w:r>
              <w:rPr>
                <w:rFonts w:hint="eastAsia"/>
              </w:rPr>
              <w:t>).css(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选择id为wrap的元素的</w:t>
            </w:r>
            <w:r>
              <w:rPr>
                <w:rFonts w:hint="eastAsia"/>
                <w:color w:val="FF0000"/>
              </w:rPr>
              <w:t>所有后代元素</w:t>
            </w:r>
            <w:r>
              <w:rPr>
                <w:rFonts w:hint="eastAsia"/>
              </w:rPr>
              <w:t>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&gt;</w:t>
            </w:r>
          </w:p>
        </w:tc>
        <w:tc>
          <w:tcPr>
            <w:tcW w:w="163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子代选择器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直系后代</w:t>
            </w:r>
          </w:p>
        </w:tc>
        <w:tc>
          <w:tcPr>
            <w:tcW w:w="655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 xml:space="preserve">#wrap &gt; ul &gt; </w:t>
            </w:r>
            <w:r>
              <w:rPr>
                <w:rFonts w:hint="eastAsia"/>
                <w:color w:val="00B050"/>
              </w:rPr>
              <w:t>li</w:t>
            </w:r>
            <w:r>
              <w:t>”</w:t>
            </w:r>
            <w:r>
              <w:rPr>
                <w:rFonts w:hint="eastAsia"/>
              </w:rPr>
              <w:t>).css(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选择id为wrap的元素的</w:t>
            </w:r>
            <w:r>
              <w:rPr>
                <w:rFonts w:hint="eastAsia"/>
                <w:color w:val="FF0000"/>
              </w:rPr>
              <w:t>所有子元素</w:t>
            </w:r>
            <w:r>
              <w:rPr>
                <w:rFonts w:hint="eastAsia"/>
              </w:rPr>
              <w:t>ul的所有子li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基本过滤选择器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:eq(index)</w:t>
            </w:r>
          </w:p>
        </w:tc>
        <w:tc>
          <w:tcPr>
            <w:tcW w:w="3930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选择匹配元素中索引号index的一个元素，</w:t>
            </w:r>
            <w:r>
              <w:rPr>
                <w:rFonts w:hint="eastAsia"/>
                <w:bCs/>
                <w:color w:val="FF0000"/>
              </w:rPr>
              <w:t>index从0开始</w:t>
            </w:r>
          </w:p>
        </w:tc>
        <w:tc>
          <w:tcPr>
            <w:tcW w:w="44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  <w:color w:val="00B050"/>
              </w:rPr>
              <w:t>li</w:t>
            </w:r>
            <w:r>
              <w:rPr>
                <w:rFonts w:hint="eastAsia"/>
              </w:rPr>
              <w:t>:eq(2)</w:t>
            </w:r>
            <w:r>
              <w:t>”</w:t>
            </w:r>
            <w:r>
              <w:rPr>
                <w:rFonts w:hint="eastAsia"/>
              </w:rPr>
              <w:t>).css(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”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li元素中索引号为2的一个元素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:odd</w:t>
            </w:r>
          </w:p>
        </w:tc>
        <w:tc>
          <w:tcPr>
            <w:tcW w:w="3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选择匹配元素中索引号为奇数的所有元素，</w:t>
            </w:r>
            <w:r>
              <w:rPr>
                <w:rFonts w:hint="eastAsia"/>
                <w:bCs/>
                <w:color w:val="FF0000"/>
              </w:rPr>
              <w:t>index从0开始</w:t>
            </w:r>
          </w:p>
        </w:tc>
        <w:tc>
          <w:tcPr>
            <w:tcW w:w="4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  <w:color w:val="00B050"/>
              </w:rPr>
              <w:t>li</w:t>
            </w:r>
            <w:r>
              <w:rPr>
                <w:rFonts w:hint="eastAsia"/>
              </w:rPr>
              <w:t>:odd</w:t>
            </w:r>
            <w:r>
              <w:t>”</w:t>
            </w:r>
            <w:r>
              <w:rPr>
                <w:rFonts w:hint="eastAsia"/>
              </w:rPr>
              <w:t>).css(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li元素中索引号为奇数的所有元素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:even</w:t>
            </w:r>
          </w:p>
        </w:tc>
        <w:tc>
          <w:tcPr>
            <w:tcW w:w="3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选择匹配元素中索引号为偶数的所有元素，</w:t>
            </w:r>
            <w:r>
              <w:rPr>
                <w:rFonts w:hint="eastAsia"/>
                <w:bCs/>
                <w:color w:val="FF0000"/>
              </w:rPr>
              <w:t>index从0开始</w:t>
            </w:r>
          </w:p>
        </w:tc>
        <w:tc>
          <w:tcPr>
            <w:tcW w:w="4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  <w:color w:val="00B050"/>
              </w:rPr>
              <w:t>li</w:t>
            </w:r>
            <w:r>
              <w:rPr>
                <w:rFonts w:hint="eastAsia"/>
              </w:rPr>
              <w:t>:odd</w:t>
            </w:r>
            <w:r>
              <w:t>”</w:t>
            </w:r>
            <w:r>
              <w:rPr>
                <w:rFonts w:hint="eastAsia"/>
              </w:rPr>
              <w:t>).css(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li元素中索引号为偶数的所有元素</w:t>
            </w:r>
          </w:p>
        </w:tc>
      </w:tr>
    </w:tbl>
    <w:p>
      <w:pPr>
        <w:ind w:firstLine="560"/>
        <w:rPr>
          <w:rFonts w:hint="eastAsia"/>
          <w:color w:val="FF0000"/>
        </w:rPr>
      </w:pPr>
    </w:p>
    <w:p>
      <w:pPr>
        <w:ind w:firstLine="560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</w:rPr>
        <w:t>层级选择器选择了选择符 后面那个元素，比如，div  &gt;  p，是选择&gt;后面的p元素。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筛选选择器</w:t>
      </w:r>
    </w:p>
    <w:tbl>
      <w:tblPr>
        <w:tblStyle w:val="15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2625"/>
        <w:gridCol w:w="5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shd w:val="clear" w:color="auto" w:fill="9BBB59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符号(名称)</w:t>
            </w:r>
          </w:p>
        </w:tc>
        <w:tc>
          <w:tcPr>
            <w:tcW w:w="2625" w:type="dxa"/>
            <w:shd w:val="clear" w:color="auto" w:fill="9BBB59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  <w:tc>
          <w:tcPr>
            <w:tcW w:w="5382" w:type="dxa"/>
            <w:shd w:val="clear" w:color="auto" w:fill="9BBB59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find(selector)</w:t>
            </w:r>
          </w:p>
        </w:tc>
        <w:tc>
          <w:tcPr>
            <w:tcW w:w="262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查找所有后代元素</w:t>
            </w:r>
          </w:p>
        </w:tc>
        <w:tc>
          <w:tcPr>
            <w:tcW w:w="538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#j_wrap</w:t>
            </w:r>
            <w:r>
              <w:t>”</w:t>
            </w:r>
            <w:r>
              <w:rPr>
                <w:rFonts w:hint="eastAsia"/>
              </w:rPr>
              <w:t>).find(</w:t>
            </w:r>
            <w:r>
              <w:t>“</w:t>
            </w:r>
            <w:r>
              <w:rPr>
                <w:rFonts w:hint="eastAsia"/>
                <w:color w:val="00B050"/>
              </w:rPr>
              <w:t>li</w:t>
            </w:r>
            <w:r>
              <w:t>”</w:t>
            </w:r>
            <w:r>
              <w:rPr>
                <w:rFonts w:hint="eastAsia"/>
              </w:rPr>
              <w:t>).css(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选择id为j_wrap的所有后代元素li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children()</w:t>
            </w:r>
          </w:p>
        </w:tc>
        <w:tc>
          <w:tcPr>
            <w:tcW w:w="262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查找直接子元素</w:t>
            </w:r>
          </w:p>
        </w:tc>
        <w:tc>
          <w:tcPr>
            <w:tcW w:w="538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#j_wrap</w:t>
            </w:r>
            <w:r>
              <w:t>”</w:t>
            </w:r>
            <w:r>
              <w:rPr>
                <w:rFonts w:hint="eastAsia"/>
              </w:rPr>
              <w:t>).children(</w:t>
            </w:r>
            <w:r>
              <w:t>“</w:t>
            </w:r>
            <w:r>
              <w:rPr>
                <w:rFonts w:hint="eastAsia"/>
                <w:color w:val="00B050"/>
              </w:rPr>
              <w:t>ul</w:t>
            </w:r>
            <w:r>
              <w:t>”</w:t>
            </w:r>
            <w:r>
              <w:rPr>
                <w:rFonts w:hint="eastAsia"/>
              </w:rPr>
              <w:t>).css(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);选择id为j_wrap的所有子代元素ul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siblings()</w:t>
            </w:r>
          </w:p>
        </w:tc>
        <w:tc>
          <w:tcPr>
            <w:tcW w:w="262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查找所有兄弟元素（不包括自己）</w:t>
            </w:r>
          </w:p>
        </w:tc>
        <w:tc>
          <w:tcPr>
            <w:tcW w:w="538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#j_liItem</w:t>
            </w:r>
            <w:r>
              <w:t>”</w:t>
            </w:r>
            <w:r>
              <w:rPr>
                <w:rFonts w:hint="eastAsia"/>
              </w:rPr>
              <w:t>).siblings().css(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选择id为j_liItem的所有兄弟元素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parent()</w:t>
            </w:r>
          </w:p>
        </w:tc>
        <w:tc>
          <w:tcPr>
            <w:tcW w:w="262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查找父元素</w:t>
            </w:r>
          </w:p>
        </w:tc>
        <w:tc>
          <w:tcPr>
            <w:tcW w:w="538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#j_liItem</w:t>
            </w:r>
            <w:r>
              <w:t>”</w:t>
            </w:r>
            <w:r>
              <w:rPr>
                <w:rFonts w:hint="eastAsia"/>
              </w:rPr>
              <w:t>).parent(</w:t>
            </w:r>
            <w:r>
              <w:t>“</w:t>
            </w:r>
            <w:r>
              <w:rPr>
                <w:rFonts w:hint="eastAsia"/>
                <w:color w:val="00B050"/>
              </w:rPr>
              <w:t>ul</w:t>
            </w:r>
            <w:r>
              <w:t>”</w:t>
            </w:r>
            <w:r>
              <w:rPr>
                <w:rFonts w:hint="eastAsia"/>
              </w:rPr>
              <w:t>).css(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);选择id为j_liItem的父元素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eq(index)</w:t>
            </w:r>
          </w:p>
        </w:tc>
        <w:tc>
          <w:tcPr>
            <w:tcW w:w="262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查找指定元素的第index个元素</w:t>
            </w:r>
          </w:p>
        </w:tc>
        <w:tc>
          <w:tcPr>
            <w:tcW w:w="538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  <w:color w:val="00B050"/>
              </w:rPr>
              <w:t>li</w:t>
            </w:r>
            <w:r>
              <w:t>”</w:t>
            </w:r>
            <w:r>
              <w:rPr>
                <w:rFonts w:hint="eastAsia"/>
              </w:rPr>
              <w:t>).eq(2).css(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选择所有li元素中的第二个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jQuery与DOM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jQuery样式操作</w:t>
      </w:r>
    </w:p>
    <w:p>
      <w:pPr>
        <w:ind w:firstLine="560"/>
        <w:rPr>
          <w:rFonts w:hint="eastAsia"/>
        </w:rPr>
      </w:pPr>
      <w:r>
        <w:rPr>
          <w:rFonts w:hint="eastAsia"/>
          <w:lang w:val="en-US" w:eastAsia="zh-CN"/>
        </w:rPr>
        <w:t xml:space="preserve">.css() </w:t>
      </w:r>
      <w:r>
        <w:rPr>
          <w:rFonts w:hint="eastAsia"/>
        </w:rPr>
        <w:t>作用：设置或获取元素的样式属性值</w:t>
      </w:r>
    </w:p>
    <w:p>
      <w:pPr>
        <w:ind w:firstLine="560"/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$(selector).css(</w:t>
      </w:r>
      <w:r>
        <w:t>“</w:t>
      </w:r>
      <w:r>
        <w:rPr>
          <w:rFonts w:hint="eastAsia"/>
        </w:rPr>
        <w:t>color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>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//设置单个样式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$(selector).css({</w:t>
      </w:r>
      <w:r>
        <w:t>“</w:t>
      </w:r>
      <w:r>
        <w:rPr>
          <w:rFonts w:hint="eastAsia"/>
        </w:rPr>
        <w:t>color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font-size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30px</w:t>
      </w:r>
      <w:r>
        <w:t>”</w:t>
      </w:r>
      <w:r>
        <w:rPr>
          <w:rFonts w:hint="eastAsia"/>
        </w:rPr>
        <w:t>});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//设置多个样式</w:t>
      </w:r>
    </w:p>
    <w:p>
      <w:pPr>
        <w:pStyle w:val="19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$(selector).css(</w:t>
      </w:r>
      <w:r>
        <w:t>“font</w:t>
      </w:r>
      <w:r>
        <w:rPr>
          <w:rFonts w:hint="eastAsia"/>
        </w:rPr>
        <w:t>-size</w:t>
      </w:r>
      <w:r>
        <w:t>”</w:t>
      </w:r>
      <w:r>
        <w:rPr>
          <w:rFonts w:hint="eastAsia"/>
        </w:rPr>
        <w:t>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//获取样式</w:t>
      </w:r>
    </w:p>
    <w:p>
      <w:pPr>
        <w:ind w:firstLine="560"/>
        <w:rPr>
          <w:rFonts w:hint="eastAsia"/>
        </w:rPr>
      </w:pPr>
      <w:r>
        <w:rPr>
          <w:rFonts w:hint="eastAsia"/>
        </w:rPr>
        <w:t>添加类样式：</w:t>
      </w:r>
      <w:r>
        <w:rPr>
          <w:rFonts w:hint="eastAsia"/>
          <w:b/>
        </w:rPr>
        <w:t xml:space="preserve">(addClass) 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$(selector).addClass(</w:t>
      </w:r>
      <w:r>
        <w:t>“</w:t>
      </w:r>
      <w:r>
        <w:rPr>
          <w:rFonts w:hint="eastAsia"/>
        </w:rPr>
        <w:t>liItem</w:t>
      </w:r>
      <w:r>
        <w:t>”</w:t>
      </w:r>
      <w:r>
        <w:rPr>
          <w:rFonts w:hint="eastAsia"/>
        </w:rPr>
        <w:t>)</w:t>
      </w:r>
      <w:r>
        <w:t>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移除类样式：</w:t>
      </w:r>
      <w:r>
        <w:rPr>
          <w:rFonts w:hint="eastAsia"/>
          <w:b/>
        </w:rPr>
        <w:t>removeClass(className)</w:t>
      </w:r>
      <w:r>
        <w:rPr>
          <w:rFonts w:hint="eastAsia"/>
        </w:rPr>
        <w:t xml:space="preserve"> 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$(selector).removeClass(</w:t>
      </w:r>
      <w:r>
        <w:t>“</w:t>
      </w:r>
      <w:r>
        <w:rPr>
          <w:rFonts w:hint="eastAsia"/>
        </w:rPr>
        <w:t>liItem</w:t>
      </w:r>
      <w:r>
        <w:t>”</w:t>
      </w:r>
      <w:r>
        <w:rPr>
          <w:rFonts w:hint="eastAsia"/>
        </w:rPr>
        <w:t>);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$(selector).removeClass(); 不指定参数，表示移除被选中元素的所有类</w:t>
      </w:r>
      <w:r>
        <w:rPr>
          <w:rFonts w:hint="eastAsia"/>
          <w:lang w:val="en-US" w:eastAsia="zh-CN"/>
        </w:rPr>
        <w:t>名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判断有没有类样式：hasClass(</w:t>
      </w:r>
      <w:r>
        <w:t>calss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) 返回true或false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$(selector).hasClass(</w:t>
      </w:r>
      <w:r>
        <w:t>“</w:t>
      </w:r>
      <w:r>
        <w:rPr>
          <w:rFonts w:hint="eastAsia"/>
        </w:rPr>
        <w:t>liItem</w:t>
      </w:r>
      <w:r>
        <w:t>”</w:t>
      </w:r>
      <w:r>
        <w:rPr>
          <w:rFonts w:hint="eastAsia"/>
        </w:rPr>
        <w:t>);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切换类样式：toggleClass(className) 该元素有类则移除，没有指定类则添加。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$(selector).toggleClass(</w:t>
      </w:r>
      <w:r>
        <w:t>“</w:t>
      </w:r>
      <w:r>
        <w:rPr>
          <w:rFonts w:hint="eastAsia"/>
        </w:rPr>
        <w:t>liItem</w:t>
      </w:r>
      <w:r>
        <w:t>”</w:t>
      </w:r>
      <w:r>
        <w:rPr>
          <w:rFonts w:hint="eastAsia"/>
        </w:rPr>
        <w:t>);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注意点：</w:t>
      </w:r>
    </w:p>
    <w:p>
      <w:pPr>
        <w:ind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操作类样式的时候，所有的类名，都不带点（.）</w:t>
      </w:r>
    </w:p>
    <w:p>
      <w:pPr>
        <w:pStyle w:val="3"/>
        <w:tabs>
          <w:tab w:val="left" w:pos="567"/>
        </w:tabs>
        <w:ind w:left="649" w:hanging="649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jQuery节点操作</w:t>
      </w: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动态创建元素</w:t>
      </w:r>
    </w:p>
    <w:p>
      <w:pPr>
        <w:pStyle w:val="19"/>
        <w:rPr>
          <w:rFonts w:hint="eastAsia"/>
        </w:rPr>
      </w:pPr>
      <w:r>
        <w:rPr>
          <w:rFonts w:hint="eastAsia"/>
        </w:rPr>
        <w:t>// $()函数的另外一个作用：动态创建元素</w:t>
      </w:r>
    </w:p>
    <w:p>
      <w:pPr>
        <w:pStyle w:val="19"/>
        <w:rPr>
          <w:rFonts w:hint="eastAsia"/>
        </w:rPr>
      </w:pPr>
      <w:r>
        <w:rPr>
          <w:rFonts w:hint="eastAsia"/>
        </w:rPr>
        <w:t>var $spanNode = $(</w:t>
      </w:r>
      <w:r>
        <w:t>“</w:t>
      </w:r>
      <w:r>
        <w:rPr>
          <w:rFonts w:hint="eastAsia"/>
        </w:rPr>
        <w:t>&lt;span&gt;我是一个span元素&lt;/span&gt;</w:t>
      </w:r>
      <w:r>
        <w:t>”</w:t>
      </w:r>
      <w:r>
        <w:rPr>
          <w:rFonts w:hint="eastAsia"/>
        </w:rPr>
        <w:t>);</w:t>
      </w:r>
    </w:p>
    <w:p>
      <w:pPr>
        <w:pStyle w:val="19"/>
        <w:rPr>
          <w:rFonts w:hint="eastAsia"/>
        </w:rPr>
      </w:pPr>
      <w:r>
        <w:rPr>
          <w:rFonts w:hint="eastAsia"/>
          <w:lang w:val="en-US" w:eastAsia="zh-CN"/>
        </w:rPr>
        <w:t>var node =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).html（“&lt;li&gt;我是li&lt;/li&gt;”）；</w:t>
      </w:r>
      <w:r>
        <w:rPr>
          <w:rFonts w:hint="eastAsia"/>
        </w:rPr>
        <w:tab/>
      </w: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2.2 </w:t>
      </w:r>
      <w:r>
        <w:rPr>
          <w:b/>
        </w:rPr>
        <w:t>append()</w:t>
      </w:r>
      <w:r>
        <w:rPr>
          <w:rFonts w:hint="eastAsia"/>
        </w:rPr>
        <w:t>添加元素</w:t>
      </w:r>
    </w:p>
    <w:p>
      <w:pPr>
        <w:ind w:firstLine="560"/>
        <w:rPr>
          <w:rFonts w:hint="eastAsia"/>
        </w:rPr>
      </w:pPr>
      <w:r>
        <w:rPr>
          <w:b/>
        </w:rPr>
        <w:t>append()</w:t>
      </w:r>
      <w:r>
        <w:rPr>
          <w:rFonts w:hint="eastAsia"/>
          <w:b/>
          <w:lang w:eastAsia="zh-CN"/>
        </w:rPr>
        <w:t>：</w:t>
      </w:r>
      <w:r>
        <w:rPr>
          <w:rFonts w:hint="eastAsia"/>
        </w:rPr>
        <w:t>在元素的最后一个子元素后面追加元素</w:t>
      </w:r>
      <w:r>
        <w:t>（存在或者创建出来的元素都可以）</w:t>
      </w:r>
      <w:r>
        <w:rPr>
          <w:rFonts w:hint="eastAsia"/>
          <w:lang w:eastAsia="zh-CN"/>
        </w:rPr>
        <w:t>，</w:t>
      </w:r>
    </w:p>
    <w:p>
      <w:pPr>
        <w:ind w:firstLine="560"/>
        <w:rPr>
          <w:rFonts w:hint="eastAsia"/>
        </w:rPr>
      </w:pPr>
      <w:r>
        <w:rPr>
          <w:rFonts w:hint="eastAsia"/>
        </w:rPr>
        <w:t>常用参数：htmlString 或者 jQuery对象</w:t>
      </w:r>
    </w:p>
    <w:p>
      <w:pPr>
        <w:ind w:firstLine="560"/>
      </w:pPr>
    </w:p>
    <w:p>
      <w:pPr>
        <w:pStyle w:val="19"/>
        <w:rPr>
          <w:rFonts w:hint="eastAsia"/>
        </w:rPr>
      </w:pPr>
      <w:r>
        <w:rPr>
          <w:rFonts w:hint="eastAsia"/>
        </w:rPr>
        <w:t>// 在$(selector)中追加$node</w:t>
      </w:r>
    </w:p>
    <w:p>
      <w:pPr>
        <w:pStyle w:val="19"/>
        <w:rPr>
          <w:rFonts w:hint="eastAsia"/>
        </w:rPr>
      </w:pPr>
      <w:r>
        <w:t>$(selector).append(</w:t>
      </w:r>
      <w:r>
        <w:rPr>
          <w:rFonts w:hint="eastAsia"/>
        </w:rPr>
        <w:t>$</w:t>
      </w:r>
      <w:r>
        <w:t>node)</w:t>
      </w:r>
      <w:r>
        <w:rPr>
          <w:rFonts w:hint="eastAsia"/>
        </w:rPr>
        <w:t>;</w:t>
      </w:r>
    </w:p>
    <w:p>
      <w:pPr>
        <w:pStyle w:val="19"/>
      </w:pPr>
      <w:r>
        <w:rPr>
          <w:rFonts w:hint="eastAsia"/>
        </w:rPr>
        <w:t>// 在$(selector)中追加div元素，参数为htmlString</w:t>
      </w:r>
    </w:p>
    <w:p>
      <w:pPr>
        <w:pStyle w:val="19"/>
      </w:pPr>
      <w:r>
        <w:t>$(selector).append('&lt;div&gt;&lt;/div&gt;')</w:t>
      </w:r>
      <w:r>
        <w:rPr>
          <w:rFonts w:hint="eastAsia"/>
        </w:rPr>
        <w:t>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其他操作： 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1 appendTo()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把$(selector)追加到node中去</w:t>
      </w:r>
    </w:p>
    <w:p>
      <w:pPr>
        <w:ind w:firstLine="560"/>
        <w:rPr>
          <w:rFonts w:hint="eastAsia"/>
        </w:rPr>
      </w:pPr>
      <w:r>
        <w:rPr>
          <w:rFonts w:hint="eastAsia"/>
        </w:rPr>
        <w:t>2 p</w:t>
      </w:r>
      <w:r>
        <w:t>repend(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在元素的第一个子元素前面追加内容或节点</w:t>
      </w:r>
    </w:p>
    <w:p>
      <w:pPr>
        <w:ind w:firstLine="560"/>
      </w:pPr>
      <w:r>
        <w:rPr>
          <w:rFonts w:hint="eastAsia"/>
        </w:rPr>
        <w:t>3 after()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t>在被选元素之后，作为兄弟元素插入内容或节点</w:t>
      </w:r>
    </w:p>
    <w:p>
      <w:pPr>
        <w:ind w:firstLine="560"/>
        <w:rPr>
          <w:rFonts w:hint="eastAsia"/>
        </w:rPr>
      </w:pPr>
      <w:r>
        <w:rPr>
          <w:rFonts w:hint="eastAsia"/>
        </w:rPr>
        <w:t>4 before()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t>在被选元素之前</w:t>
      </w:r>
      <w:r>
        <w:rPr>
          <w:rFonts w:hint="eastAsia"/>
        </w:rPr>
        <w:t>，作为兄弟元素</w:t>
      </w:r>
      <w:r>
        <w:t>插入内容或节点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eastAsia"/>
        </w:rPr>
        <w:t>html(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创建元素</w:t>
      </w:r>
    </w:p>
    <w:p>
      <w:pPr>
        <w:ind w:firstLine="560"/>
        <w:rPr>
          <w:rFonts w:hint="eastAsia"/>
        </w:rPr>
      </w:pPr>
      <w:r>
        <w:t>作用：设置或返回所选元素的html内容（包括 HTML 标记）</w:t>
      </w:r>
    </w:p>
    <w:p>
      <w:pPr>
        <w:ind w:firstLine="560"/>
      </w:pPr>
      <w:r>
        <w:rPr>
          <w:rFonts w:hint="eastAsia"/>
          <w:color w:val="FF0000"/>
        </w:rPr>
        <w:t>设置内容的时候，如果是html标记，会动态创建元素，此时作用跟js里面的 innerHTML属性相同</w:t>
      </w:r>
    </w:p>
    <w:p>
      <w:pPr>
        <w:pStyle w:val="19"/>
        <w:rPr>
          <w:rFonts w:hint="eastAsia"/>
        </w:rPr>
      </w:pPr>
      <w:r>
        <w:rPr>
          <w:rFonts w:hint="eastAsia"/>
        </w:rPr>
        <w:t>// 动态创建元素</w:t>
      </w:r>
    </w:p>
    <w:p>
      <w:pPr>
        <w:pStyle w:val="19"/>
        <w:rPr>
          <w:rFonts w:hint="eastAsia"/>
        </w:rPr>
      </w:pPr>
      <w:r>
        <w:t>$(selector).html(‘</w:t>
      </w:r>
      <w:r>
        <w:rPr>
          <w:rFonts w:hint="eastAsia"/>
        </w:rPr>
        <w:t>&lt;span&gt;传智播客&lt;/span&gt;</w:t>
      </w:r>
      <w:r>
        <w:t>’)</w:t>
      </w:r>
      <w:r>
        <w:rPr>
          <w:rFonts w:hint="eastAsia"/>
        </w:rPr>
        <w:t>;</w:t>
      </w:r>
    </w:p>
    <w:p>
      <w:pPr>
        <w:pStyle w:val="19"/>
        <w:rPr>
          <w:rFonts w:hint="eastAsia"/>
        </w:rPr>
      </w:pPr>
      <w:r>
        <w:rPr>
          <w:rFonts w:hint="eastAsia"/>
        </w:rPr>
        <w:t>// 获取html内容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$(selector).html();</w:t>
      </w:r>
    </w:p>
    <w:p>
      <w:pPr>
        <w:pStyle w:val="19"/>
        <w:rPr>
          <w:rFonts w:hint="eastAsia"/>
        </w:rPr>
      </w:pPr>
      <w:r>
        <w:rPr>
          <w:rFonts w:hint="eastAsia"/>
          <w:color w:val="FF0000"/>
        </w:rPr>
        <w:t>推荐使用html(</w:t>
      </w:r>
      <w:r>
        <w:rPr>
          <w:color w:val="FF0000"/>
        </w:rPr>
        <w:t>“</w:t>
      </w:r>
      <w:r>
        <w:rPr>
          <w:rFonts w:hint="eastAsia"/>
          <w:color w:val="FF0000"/>
        </w:rPr>
        <w:t>&lt;span&gt;&lt;/span&gt;</w:t>
      </w:r>
      <w:r>
        <w:rPr>
          <w:color w:val="FF0000"/>
        </w:rPr>
        <w:t>”</w:t>
      </w:r>
      <w:r>
        <w:rPr>
          <w:rFonts w:hint="eastAsia"/>
          <w:color w:val="FF0000"/>
        </w:rPr>
        <w:t>)方法来创建元素</w:t>
      </w: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2.4 </w:t>
      </w:r>
      <w:r>
        <w:rPr>
          <w:rFonts w:hint="eastAsia"/>
        </w:rPr>
        <w:t>empty()清空元素</w:t>
      </w:r>
    </w:p>
    <w:p>
      <w:pPr>
        <w:pStyle w:val="19"/>
        <w:rPr>
          <w:rFonts w:hint="eastAsia"/>
        </w:rPr>
      </w:pPr>
      <w:r>
        <w:rPr>
          <w:rFonts w:hint="eastAsia"/>
        </w:rPr>
        <w:t>// 清空指定元素的所有子元素（光杆司令）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$(selector).empty();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$(selector).html(</w:t>
      </w:r>
      <w:r>
        <w:t>“”</w:t>
      </w:r>
      <w:r>
        <w:rPr>
          <w:rFonts w:hint="eastAsia"/>
        </w:rPr>
        <w:t>)</w:t>
      </w:r>
      <w:r>
        <w:t>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// </w:t>
      </w:r>
      <w:r>
        <w:t>“自杀”</w:t>
      </w:r>
      <w:r>
        <w:rPr>
          <w:rFonts w:hint="eastAsia"/>
        </w:rPr>
        <w:t xml:space="preserve"> 把自己（包括所有内部元素）从文档中删除掉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$(selector).remove();</w:t>
      </w:r>
    </w:p>
    <w:p>
      <w:pPr>
        <w:ind w:firstLine="560"/>
        <w:rPr>
          <w:rFonts w:hint="eastAsia"/>
          <w:color w:val="FF0000"/>
        </w:rPr>
      </w:pP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>推荐使用html(</w:t>
      </w:r>
      <w:r>
        <w:rPr>
          <w:color w:val="FF0000"/>
        </w:rPr>
        <w:t>“</w:t>
      </w:r>
      <w:r>
        <w:rPr>
          <w:rFonts w:hint="eastAsia"/>
          <w:color w:val="FF0000"/>
        </w:rPr>
        <w:t>&lt;span&gt;&lt;/span&gt;</w:t>
      </w:r>
      <w:r>
        <w:rPr>
          <w:color w:val="FF0000"/>
        </w:rPr>
        <w:t>”</w:t>
      </w:r>
      <w:r>
        <w:rPr>
          <w:rFonts w:hint="eastAsia"/>
          <w:color w:val="FF0000"/>
        </w:rPr>
        <w:t>)方法来创建元素或者html(</w:t>
      </w:r>
      <w:r>
        <w:rPr>
          <w:color w:val="FF0000"/>
        </w:rPr>
        <w:t>“”</w:t>
      </w:r>
      <w:r>
        <w:rPr>
          <w:rFonts w:hint="eastAsia"/>
          <w:color w:val="FF0000"/>
        </w:rPr>
        <w:t>)清空元素</w:t>
      </w: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2.5 </w:t>
      </w:r>
      <w:r>
        <w:rPr>
          <w:rFonts w:hint="eastAsia"/>
        </w:rPr>
        <w:t>clone()</w:t>
      </w:r>
      <w:r>
        <w:t>复制元素</w:t>
      </w:r>
    </w:p>
    <w:p>
      <w:pPr>
        <w:ind w:firstLine="560"/>
        <w:rPr>
          <w:rFonts w:hint="eastAsia"/>
        </w:rPr>
      </w:pPr>
      <w:r>
        <w:rPr>
          <w:rFonts w:hint="eastAsia"/>
        </w:rPr>
        <w:t>作用：复制匹配的元素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返回值为复制的新元素，参数的作用是复制操作行为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$(selector).clone();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$(selector).clone(</w:t>
      </w:r>
      <w:r>
        <w:rPr>
          <w:rFonts w:hint="eastAsia"/>
          <w:lang w:val="en-US" w:eastAsia="zh-CN"/>
        </w:rPr>
        <w:t>true</w:t>
      </w:r>
      <w:r>
        <w:rPr>
          <w:rFonts w:hint="eastAsia"/>
        </w:rPr>
        <w:t>);</w:t>
      </w:r>
      <w:r>
        <w:rPr>
          <w:rFonts w:hint="eastAsia"/>
          <w:lang w:val="en-US" w:eastAsia="zh-CN"/>
        </w:rPr>
        <w:tab/>
        <w:t>//复制操作行为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删除元素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元素.remove();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返回值是当前被删除的元素，在其他地方仍然可以使用该返回值，但是事件没有了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元素.detach();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与remove使用一致，但是会保留元素的操作行为，即事件。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其他节点操作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parents()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获取所有祖先节点生成集合，参数具备筛选功能，只要集合有对应的参数都会被选中；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closesll()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获取最近的指定的祖先节点（包括元素自身），必须有参数，所以只能找到一个元素；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siblings()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查找所有的兄弟节点，参数具备筛选功能；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nextAll()  prevAll()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nextAll查找下一个所有兄弟节点；preAll查找上一个所有的兄弟节点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nextUntil()   prevUntil()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分别对应nextAll，preAll作用一致，但是可以写入参数，查找到指定位置；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parentsUntil()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wrap()  wrapAll()  wrapInner()  unwrap()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包装方法：</w:t>
      </w:r>
      <w:r>
        <w:rPr>
          <w:rFonts w:hint="eastAsia"/>
        </w:rPr>
        <w:t>$(selector).</w:t>
      </w:r>
      <w:r>
        <w:rPr>
          <w:rFonts w:hint="eastAsia"/>
          <w:lang w:val="en-US" w:eastAsia="zh-CN"/>
        </w:rPr>
        <w:t>wrap(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&lt;div&gt;&lt;/div&gt;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给每个单独的选中标签外部包装一个div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wrapAll()：给选中的所有的标签整体包装一个标签；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wrapInner():将选中的每个标签的value值包装一个标签；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unwrap():删除父级，但是不包括body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add()  slice()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add():组合操作，返回一个元素集；$(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).add(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span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slice(start,end):返回选择元素集中从第start-end位置的元素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3"/>
        <w:tabs>
          <w:tab w:val="left" w:pos="567"/>
        </w:tabs>
        <w:ind w:left="649" w:hanging="649"/>
        <w:rPr>
          <w:rFonts w:hint="eastAsia"/>
        </w:rPr>
      </w:pPr>
      <w:r>
        <w:rPr>
          <w:rFonts w:hint="eastAsia"/>
          <w:lang w:val="en-US" w:eastAsia="zh-CN"/>
        </w:rPr>
        <w:t>5 jQuery</w:t>
      </w:r>
      <w:r>
        <w:rPr>
          <w:rFonts w:hint="eastAsia"/>
        </w:rPr>
        <w:t>操作form表单</w:t>
      </w: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</w:rPr>
        <w:t>属性操作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$(selector).attr(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  <w:lang w:val="en-US" w:eastAsia="zh-CN"/>
        </w:rPr>
        <w:t>jQeury简介</w:t>
      </w:r>
      <w:r>
        <w:t>”</w:t>
      </w:r>
      <w:r>
        <w:rPr>
          <w:rFonts w:hint="eastAsia"/>
        </w:rPr>
        <w:t>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//设置属性</w:t>
      </w:r>
    </w:p>
    <w:p>
      <w:pPr>
        <w:ind w:firstLine="560"/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$(selector).attr(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//获取属性</w:t>
      </w:r>
    </w:p>
    <w:p>
      <w:pPr>
        <w:ind w:firstLine="560"/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$(selector).removeAttr(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 xml:space="preserve">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//移除属性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注意：checked、selected、disabled要使用</w:t>
      </w:r>
      <w:r>
        <w:rPr>
          <w:rFonts w:hint="eastAsia"/>
          <w:color w:val="FF0000"/>
        </w:rPr>
        <w:t>.prop()</w:t>
      </w:r>
      <w:r>
        <w:rPr>
          <w:rFonts w:hint="eastAsia"/>
        </w:rPr>
        <w:t>方法。</w:t>
      </w:r>
    </w:p>
    <w:p>
      <w:pPr>
        <w:ind w:firstLine="560"/>
        <w:rPr>
          <w:rFonts w:hint="eastAsia"/>
        </w:rPr>
      </w:pPr>
      <w:r>
        <w:rPr>
          <w:rFonts w:hint="eastAsia"/>
        </w:rPr>
        <w:t>prop方法通常用来影响DOM元素的动态状态，而不是改变的HTML属性。例如：input和button的disabled特性，以及checkbox的checked特性。</w:t>
      </w:r>
    </w:p>
    <w:p>
      <w:pPr>
        <w:ind w:firstLine="560"/>
        <w:rPr>
          <w:rFonts w:hint="eastAsia"/>
        </w:rPr>
      </w:pPr>
      <w:r>
        <w:t>细节参考：</w:t>
      </w:r>
      <w:r>
        <w:fldChar w:fldCharType="begin"/>
      </w:r>
      <w:r>
        <w:instrText xml:space="preserve"> HYPERLINK "http://api.jquery.com/prop/" </w:instrText>
      </w:r>
      <w:r>
        <w:fldChar w:fldCharType="separate"/>
      </w:r>
      <w:r>
        <w:rPr>
          <w:rStyle w:val="13"/>
        </w:rPr>
        <w:t>http://api.jquery.com/prop/</w:t>
      </w:r>
      <w:r>
        <w:fldChar w:fldCharType="end"/>
      </w: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</w:rPr>
        <w:t>值和内容</w:t>
      </w:r>
    </w:p>
    <w:p>
      <w:pPr>
        <w:ind w:firstLine="560"/>
        <w:rPr>
          <w:rFonts w:hint="eastAsia"/>
        </w:rPr>
      </w:pPr>
      <w:r>
        <w:rPr>
          <w:rFonts w:hint="eastAsia"/>
        </w:rPr>
        <w:t>val()方法：</w:t>
      </w:r>
      <w:r>
        <w:t>设置或返回表单元素的值，例如：</w:t>
      </w:r>
      <w:r>
        <w:rPr>
          <w:rFonts w:hint="eastAsia"/>
        </w:rPr>
        <w:t>input,select,textarea的值</w:t>
      </w:r>
    </w:p>
    <w:p>
      <w:pPr>
        <w:pStyle w:val="19"/>
        <w:rPr>
          <w:rFonts w:hint="eastAsia"/>
        </w:rPr>
      </w:pPr>
      <w:r>
        <w:rPr>
          <w:rFonts w:hint="eastAsia"/>
        </w:rPr>
        <w:t>// 获取匹配元素的值，只匹配第一个元素</w:t>
      </w:r>
    </w:p>
    <w:p>
      <w:pPr>
        <w:pStyle w:val="19"/>
        <w:rPr>
          <w:rFonts w:hint="eastAsia"/>
        </w:rPr>
      </w:pPr>
      <w:r>
        <w:t>$(selector).val()</w:t>
      </w:r>
      <w:r>
        <w:rPr>
          <w:rFonts w:hint="eastAsia"/>
        </w:rPr>
        <w:t>;</w:t>
      </w:r>
    </w:p>
    <w:p>
      <w:pPr>
        <w:pStyle w:val="19"/>
        <w:rPr>
          <w:rFonts w:hint="eastAsia"/>
        </w:rPr>
      </w:pPr>
      <w:r>
        <w:rPr>
          <w:rFonts w:hint="eastAsia"/>
        </w:rPr>
        <w:t>// 设置所有匹配到的元素的值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$(selector).val(</w:t>
      </w:r>
      <w:r>
        <w:t>“具体值”</w:t>
      </w:r>
      <w:r>
        <w:rPr>
          <w:rFonts w:hint="eastAsia"/>
        </w:rPr>
        <w:t>);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text() 方法:</w:t>
      </w:r>
      <w:r>
        <w:t>设置或获取匹配元素的文本内容</w:t>
      </w:r>
    </w:p>
    <w:p>
      <w:pPr>
        <w:pStyle w:val="19"/>
        <w:rPr>
          <w:rFonts w:hint="eastAsia"/>
        </w:rPr>
      </w:pPr>
      <w:r>
        <w:rPr>
          <w:rFonts w:hint="eastAsia"/>
        </w:rPr>
        <w:t>//获取操作不带参数（注意：这会把所有匹配到的元素拼接为一个字符串！）</w:t>
      </w:r>
    </w:p>
    <w:p>
      <w:pPr>
        <w:pStyle w:val="19"/>
        <w:rPr>
          <w:rFonts w:hint="eastAsia"/>
        </w:rPr>
      </w:pPr>
      <w:r>
        <w:t>$(selector).text()</w:t>
      </w:r>
      <w:r>
        <w:rPr>
          <w:rFonts w:hint="eastAsia"/>
        </w:rPr>
        <w:t>;</w:t>
      </w:r>
    </w:p>
    <w:p>
      <w:pPr>
        <w:pStyle w:val="19"/>
        <w:rPr>
          <w:rFonts w:hint="eastAsia"/>
        </w:rPr>
      </w:pPr>
      <w:r>
        <w:rPr>
          <w:rFonts w:hint="eastAsia"/>
        </w:rPr>
        <w:t>//设置操作带参数，参数表示要设置的文本内容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$(selector).text(</w:t>
      </w:r>
      <w:r>
        <w:t>“我是内容”</w:t>
      </w:r>
      <w:r>
        <w:rPr>
          <w:rFonts w:hint="eastAsia"/>
        </w:rPr>
        <w:t>);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5.3 数据串连 </w:t>
      </w:r>
      <w:r>
        <w:rPr>
          <w:rFonts w:hint="eastAsia"/>
          <w:lang w:val="en-US" w:eastAsia="zh-CN"/>
        </w:rPr>
        <w:t>serialize()    serializeArray()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//console.log($('form').serialize()); //string : a=1&amp;b=2&amp;c=3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serializeArray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ind w:firstLine="0" w:firstLineChars="0"/>
        <w:rPr>
          <w:rFonts w:hint="eastAsia"/>
          <w:color w:val="FF0000"/>
          <w:lang w:val="en-US" w:eastAsia="zh-CN"/>
        </w:rPr>
      </w:pPr>
    </w:p>
    <w:p>
      <w:pPr>
        <w:pStyle w:val="3"/>
        <w:tabs>
          <w:tab w:val="left" w:pos="567"/>
        </w:tabs>
        <w:ind w:left="649" w:hanging="649"/>
        <w:rPr>
          <w:rFonts w:hint="eastAsia"/>
        </w:rPr>
      </w:pPr>
      <w:r>
        <w:rPr>
          <w:rFonts w:hint="eastAsia"/>
          <w:lang w:val="en-US" w:eastAsia="zh-CN"/>
        </w:rPr>
        <w:t>6 jQuery</w:t>
      </w:r>
      <w:r>
        <w:rPr>
          <w:rFonts w:hint="eastAsia"/>
        </w:rPr>
        <w:t>尺寸位置操作</w:t>
      </w: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6.1 </w:t>
      </w:r>
      <w:r>
        <w:rPr>
          <w:rFonts w:hint="eastAsia"/>
        </w:rPr>
        <w:t>高度和宽度操作</w:t>
      </w:r>
    </w:p>
    <w:p>
      <w:pPr>
        <w:ind w:firstLine="560"/>
        <w:rPr>
          <w:rFonts w:hint="eastAsia"/>
        </w:rPr>
      </w:pPr>
      <w:r>
        <w:t>height</w:t>
      </w:r>
      <w:r>
        <w:rPr>
          <w:rFonts w:hint="eastAsia"/>
        </w:rPr>
        <w:t>()</w:t>
      </w:r>
      <w:r>
        <w:t xml:space="preserve"> ： </w:t>
      </w:r>
      <w:r>
        <w:rPr>
          <w:rFonts w:hint="eastAsia"/>
        </w:rPr>
        <w:t>设置或获取匹配元素的高度值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$(selector).height(200);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//带参数表示设置高度</w:t>
      </w:r>
    </w:p>
    <w:p>
      <w:pPr>
        <w:pStyle w:val="19"/>
      </w:pPr>
      <w:r>
        <w:t>$(selector).height();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t>不带参数获取高度</w:t>
      </w:r>
    </w:p>
    <w:p>
      <w:pPr>
        <w:ind w:firstLine="560"/>
      </w:pPr>
    </w:p>
    <w:p>
      <w:pPr>
        <w:ind w:firstLine="560"/>
        <w:rPr>
          <w:rFonts w:hint="eastAsia"/>
          <w:lang w:val="en-US" w:eastAsia="zh-CN"/>
        </w:rPr>
      </w:pPr>
      <w:r>
        <w:t>width</w:t>
      </w:r>
      <w:r>
        <w:rPr>
          <w:rFonts w:hint="eastAsia"/>
        </w:rPr>
        <w:t>()</w:t>
      </w:r>
      <w:r>
        <w:t xml:space="preserve"> ： </w:t>
      </w:r>
      <w:r>
        <w:rPr>
          <w:rFonts w:hint="eastAsia"/>
        </w:rPr>
        <w:t>设置或获取匹配元素的宽度值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用法同height()</w:t>
      </w:r>
    </w:p>
    <w:p>
      <w:pPr>
        <w:ind w:firstLine="560"/>
        <w:rPr>
          <w:rFonts w:hint="eastAsia"/>
          <w:lang w:val="en-US" w:eastAsia="zh-CN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css()获取高度和height获取高度的区别？</w:t>
      </w:r>
    </w:p>
    <w:p>
      <w:pPr>
        <w:ind w:firstLine="560"/>
      </w:pPr>
      <w:r>
        <w:drawing>
          <wp:inline distT="0" distB="0" distL="114300" distR="114300">
            <wp:extent cx="5488305" cy="2143125"/>
            <wp:effectExtent l="0" t="0" r="17145" b="9525"/>
            <wp:docPr id="13" name="图片 5" descr="说明: E:\LecturerFile\备课资料\1.前端基本功资料\DOC\第二天\图片\获取高度两种方式的区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说明: E:\LecturerFile\备课资料\1.前端基本功资料\DOC\第二天\图片\获取高度两种方式的区别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ind w:firstLine="97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innerHeight：内边距+内容的高度   只能获取</w:t>
      </w:r>
    </w:p>
    <w:p>
      <w:pPr>
        <w:ind w:firstLine="97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innerWidth：内边距+内容的宽度   只能获取</w:t>
      </w:r>
    </w:p>
    <w:p>
      <w:pPr>
        <w:ind w:firstLine="97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outerHeight：左右内边距+内容+左右边框</w:t>
      </w:r>
    </w:p>
    <w:p>
      <w:pPr>
        <w:ind w:firstLine="97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outerWidth：同上</w:t>
      </w:r>
    </w:p>
    <w:p>
      <w:pPr>
        <w:ind w:firstLine="979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原生的outerWidth无法获取隐藏元素的值，而jQquery可以。所以jQuery中可以获取到隐藏元素的一些属性值。</w:t>
      </w:r>
    </w:p>
    <w:p>
      <w:pPr>
        <w:ind w:firstLine="560"/>
        <w:rPr>
          <w:rFonts w:hint="eastAsia"/>
          <w:lang w:val="en-US" w:eastAsia="zh-CN"/>
        </w:rPr>
      </w:pP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6.2 </w:t>
      </w:r>
      <w:r>
        <w:rPr>
          <w:rFonts w:hint="eastAsia"/>
        </w:rPr>
        <w:t>坐标值操作</w:t>
      </w:r>
    </w:p>
    <w:p>
      <w:pPr>
        <w:ind w:left="560" w:firstLine="0" w:firstLineChars="0"/>
        <w:rPr>
          <w:rFonts w:hint="eastAsia"/>
        </w:rPr>
      </w:pPr>
      <w:r>
        <w:t xml:space="preserve">offset() 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获取或设置元素相对于文档的位置</w:t>
      </w:r>
    </w:p>
    <w:p>
      <w:pPr>
        <w:pStyle w:val="19"/>
        <w:rPr>
          <w:rFonts w:hint="eastAsia"/>
        </w:rPr>
      </w:pPr>
      <w:r>
        <w:rPr>
          <w:rFonts w:hint="eastAsia"/>
        </w:rPr>
        <w:t>// 无参数表示获取，返回值为：{left:num, top:num}，</w:t>
      </w:r>
      <w:r>
        <w:t>值是相对于document的位置</w:t>
      </w:r>
    </w:p>
    <w:p>
      <w:pPr>
        <w:pStyle w:val="19"/>
        <w:rPr>
          <w:rFonts w:hint="eastAsia"/>
        </w:rPr>
      </w:pPr>
      <w:r>
        <w:t>$(selector).offset(</w:t>
      </w:r>
      <w:r>
        <w:rPr>
          <w:rFonts w:hint="eastAsia"/>
        </w:rPr>
        <w:t>);</w:t>
      </w:r>
    </w:p>
    <w:p>
      <w:pPr>
        <w:pStyle w:val="19"/>
        <w:rPr>
          <w:rFonts w:hint="eastAsia"/>
        </w:rPr>
      </w:pPr>
      <w:r>
        <w:rPr>
          <w:rFonts w:hint="eastAsia"/>
        </w:rPr>
        <w:t>// 有参数表示设置，参数推荐使用数值类型</w:t>
      </w:r>
    </w:p>
    <w:p>
      <w:pPr>
        <w:pStyle w:val="19"/>
        <w:rPr>
          <w:rFonts w:hint="eastAsia"/>
        </w:rPr>
      </w:pPr>
      <w:r>
        <w:t>$(selector).offset({left:100, top: 150});</w:t>
      </w:r>
    </w:p>
    <w:p>
      <w:pPr>
        <w:ind w:firstLine="0" w:firstLineChars="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>注意点：设置offset后，如果元素没有定位(默认值：static)，则被修改为relative</w:t>
      </w:r>
    </w:p>
    <w:p>
      <w:pPr>
        <w:ind w:firstLine="0" w:firstLineChars="0"/>
        <w:rPr>
          <w:rFonts w:hint="eastAsia"/>
        </w:rPr>
      </w:pPr>
    </w:p>
    <w:p>
      <w:pPr>
        <w:ind w:left="140" w:firstLine="420" w:firstLineChars="0"/>
      </w:pPr>
      <w:r>
        <w:t>position()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t>获取相对于其最近的具有定位的父元素的位置。</w:t>
      </w:r>
    </w:p>
    <w:p>
      <w:pPr>
        <w:pStyle w:val="19"/>
        <w:rPr>
          <w:rFonts w:hint="eastAsia" w:cs="Consolas"/>
          <w:szCs w:val="28"/>
        </w:rPr>
      </w:pPr>
      <w:r>
        <w:rPr>
          <w:rFonts w:hint="eastAsia" w:cs="Consolas"/>
          <w:szCs w:val="28"/>
        </w:rPr>
        <w:t>// 获取，</w:t>
      </w:r>
      <w:r>
        <w:rPr>
          <w:rFonts w:hint="eastAsia"/>
        </w:rPr>
        <w:t>返回值为对象：{left:num, top:num}</w:t>
      </w:r>
    </w:p>
    <w:p>
      <w:pPr>
        <w:pStyle w:val="19"/>
      </w:pPr>
      <w:r>
        <w:rPr>
          <w:rFonts w:ascii="宋体" w:hAnsi="宋体" w:eastAsia="宋体" w:cs="Consolas"/>
          <w:szCs w:val="28"/>
        </w:rPr>
        <w:t>$</w:t>
      </w:r>
      <w:r>
        <w:t>(selector).position();</w:t>
      </w:r>
    </w:p>
    <w:p>
      <w:pPr>
        <w:ind w:firstLine="560"/>
        <w:rPr>
          <w:rFonts w:hint="eastAsia"/>
        </w:rPr>
      </w:pPr>
      <w:r>
        <w:rPr>
          <w:color w:val="FF0000"/>
        </w:rPr>
        <w:t>注意：只能获取，不能设置。</w:t>
      </w:r>
    </w:p>
    <w:p>
      <w:pPr>
        <w:ind w:firstLine="0" w:firstLineChars="0"/>
      </w:pPr>
    </w:p>
    <w:p>
      <w:pPr>
        <w:ind w:firstLine="560"/>
        <w:rPr>
          <w:rFonts w:hint="eastAsia"/>
        </w:rPr>
      </w:pPr>
      <w:r>
        <w:t xml:space="preserve">scrollTop() 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t>获取或者设置元素垂直方向滚动的位置</w:t>
      </w:r>
    </w:p>
    <w:p>
      <w:pPr>
        <w:pStyle w:val="19"/>
        <w:rPr>
          <w:rFonts w:hint="eastAsia" w:ascii="Consolas" w:hAnsi="Consolas" w:cs="Consolas"/>
          <w:szCs w:val="28"/>
        </w:rPr>
      </w:pPr>
      <w:r>
        <w:rPr>
          <w:rFonts w:hint="eastAsia" w:ascii="Consolas" w:hAnsi="Consolas" w:cs="Consolas"/>
          <w:szCs w:val="28"/>
        </w:rPr>
        <w:t>// 无参数表示获取偏移</w:t>
      </w:r>
      <w:r>
        <w:rPr>
          <w:rFonts w:hint="eastAsia" w:ascii="Consolas" w:hAnsi="Consolas" w:cs="Consolas"/>
          <w:szCs w:val="28"/>
          <w:lang w:val="en-US" w:eastAsia="zh-CN"/>
        </w:rPr>
        <w:t>,</w:t>
      </w:r>
      <w:r>
        <w:rPr>
          <w:rFonts w:hint="eastAsia" w:ascii="Consolas" w:hAnsi="Consolas" w:cs="Consolas"/>
          <w:szCs w:val="28"/>
        </w:rPr>
        <w:t>有参数表示设置偏移，参数为数值类型</w:t>
      </w:r>
    </w:p>
    <w:p>
      <w:pPr>
        <w:pStyle w:val="19"/>
        <w:rPr>
          <w:rFonts w:hint="eastAsia"/>
        </w:rPr>
      </w:pPr>
      <w:r>
        <w:rPr>
          <w:rFonts w:ascii="Consolas" w:hAnsi="Consolas" w:cs="Consolas"/>
          <w:szCs w:val="28"/>
        </w:rPr>
        <w:t>$</w:t>
      </w:r>
      <w:r>
        <w:t>(selector).scrollTop(100);</w:t>
      </w:r>
    </w:p>
    <w:p>
      <w:pPr>
        <w:ind w:firstLine="560"/>
      </w:pPr>
    </w:p>
    <w:p>
      <w:pPr>
        <w:ind w:firstLine="560"/>
        <w:rPr>
          <w:rFonts w:hint="eastAsia"/>
        </w:rPr>
      </w:pPr>
      <w:r>
        <w:t xml:space="preserve">scrollLeft() 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t>获取或者设置元素水平方向滚动的位置</w:t>
      </w:r>
    </w:p>
    <w:p>
      <w:pPr>
        <w:pStyle w:val="19"/>
        <w:rPr>
          <w:rFonts w:hint="eastAsia"/>
        </w:rPr>
      </w:pPr>
      <w:r>
        <w:rPr>
          <w:rFonts w:ascii="Consolas" w:hAnsi="Consolas" w:cs="Consolas"/>
          <w:szCs w:val="28"/>
        </w:rPr>
        <w:t>$</w:t>
      </w:r>
      <w:r>
        <w:t>(selector).scrollLeft(100);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ind w:firstLine="560"/>
        <w:rPr>
          <w:rFonts w:hint="eastAsia"/>
        </w:rPr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).offset();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获取或设置坐标值 </w:t>
      </w:r>
      <w:r>
        <w:rPr>
          <w:rFonts w:hint="eastAsia"/>
          <w:color w:val="FF0000"/>
        </w:rPr>
        <w:t>设置值后变成相对定位</w:t>
      </w:r>
    </w:p>
    <w:p>
      <w:pPr>
        <w:ind w:firstLine="560"/>
        <w:rPr>
          <w:rFonts w:hint="eastAsia"/>
        </w:rPr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).position();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获取坐标值 子绝父相 </w:t>
      </w:r>
      <w:r>
        <w:rPr>
          <w:rFonts w:hint="eastAsia"/>
          <w:color w:val="FF0000"/>
        </w:rPr>
        <w:t>只能读取不能设置</w:t>
      </w:r>
    </w:p>
    <w:p>
      <w:pPr>
        <w:ind w:firstLine="560"/>
        <w:rPr>
          <w:rFonts w:hint="eastAsia"/>
          <w:lang w:val="en-US" w:eastAsia="zh-CN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).scrollTop();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相对于滚动条顶部的偏移</w:t>
      </w:r>
    </w:p>
    <w:p>
      <w:pPr>
        <w:ind w:firstLine="560"/>
        <w:rPr>
          <w:rFonts w:hint="eastAsia"/>
        </w:rPr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).scrolllLeft();</w:t>
      </w:r>
      <w:r>
        <w:rPr>
          <w:rFonts w:hint="eastAsia"/>
        </w:rPr>
        <w:tab/>
      </w:r>
      <w:r>
        <w:rPr>
          <w:rFonts w:hint="eastAsia"/>
        </w:rPr>
        <w:t>// 相对于滚动条左部的偏移</w:t>
      </w:r>
    </w:p>
    <w:p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垂直滚动条位置 是可滚动区域 在 可视区域上方的 被隐藏区域的高度。</w:t>
      </w:r>
    </w:p>
    <w:p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如果滚动条在最上方没有滚动 或者 当前元素没有出现滚动条，那么这个距离为</w:t>
      </w:r>
      <w:r>
        <w:rPr>
          <w:b/>
          <w:color w:val="FF0000"/>
        </w:rPr>
        <w:t>0</w:t>
      </w:r>
    </w:p>
    <w:p>
      <w:pPr>
        <w:ind w:firstLine="562"/>
        <w:rPr>
          <w:b/>
          <w:color w:val="FF000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scroll(hander) 绑定滚动事件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scroll() 触发滚动事件 </w:t>
      </w:r>
      <w:r>
        <w:rPr>
          <w:rStyle w:val="14"/>
          <w:rFonts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FFFFF"/>
        </w:rPr>
        <w:t>$(selector).scroll(function(){ //当选择的元素发生滚动的时候触发 });</w:t>
      </w:r>
    </w:p>
    <w:p>
      <w:pPr>
        <w:ind w:firstLine="562"/>
        <w:rPr>
          <w:rFonts w:hint="eastAsia"/>
          <w:b/>
          <w:color w:val="FF0000"/>
        </w:rPr>
      </w:pPr>
    </w:p>
    <w:p>
      <w:pPr>
        <w:ind w:firstLine="560"/>
        <w:rPr>
          <w:rFonts w:hint="eastAsia"/>
          <w:lang w:val="en-US" w:eastAsia="zh-CN"/>
        </w:rPr>
      </w:pPr>
    </w:p>
    <w:p>
      <w:pPr>
        <w:pStyle w:val="3"/>
        <w:tabs>
          <w:tab w:val="left" w:pos="567"/>
        </w:tabs>
        <w:ind w:left="649" w:hanging="649"/>
        <w:rPr>
          <w:rFonts w:hint="eastAsia"/>
        </w:rPr>
      </w:pPr>
      <w:r>
        <w:rPr>
          <w:rFonts w:hint="eastAsia"/>
          <w:lang w:val="en-US" w:eastAsia="zh-CN"/>
        </w:rPr>
        <w:t xml:space="preserve">7 </w:t>
      </w:r>
      <w:r>
        <w:rPr>
          <w:rFonts w:hint="eastAsia"/>
        </w:rPr>
        <w:t>jQuery动画</w:t>
      </w: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>7.1 显示/隐藏show/hide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show方法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让匹配的元素展示出来</w:t>
      </w:r>
    </w:p>
    <w:p>
      <w:pPr>
        <w:ind w:firstLine="560"/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//参数为数值类型，表示：执行动画时长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单位为：毫秒（ms）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$(selector).show(2000);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参数2000即2秒钟</w:t>
      </w:r>
      <w:r>
        <w:rPr>
          <w:rFonts w:hint="eastAsia"/>
          <w:lang w:val="en-US" w:eastAsia="zh-CN"/>
        </w:rPr>
        <w:t>显示完毕</w:t>
      </w:r>
      <w:r>
        <w:rPr>
          <w:rFonts w:hint="eastAsia"/>
        </w:rPr>
        <w:t xml:space="preserve"> </w:t>
      </w:r>
    </w:p>
    <w:p>
      <w:pPr>
        <w:ind w:firstLine="560"/>
        <w:rPr>
          <w:rFonts w:hint="eastAsia"/>
        </w:rPr>
      </w:pPr>
    </w:p>
    <w:p>
      <w:pPr>
        <w:pStyle w:val="19"/>
        <w:rPr>
          <w:rFonts w:hint="eastAsia"/>
          <w:lang w:eastAsia="zh-CN"/>
        </w:rPr>
      </w:pPr>
      <w:r>
        <w:rPr>
          <w:rFonts w:hint="eastAsia"/>
        </w:rPr>
        <w:t>//参数为字符串类型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jQuery预设的值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slow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600ms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、normal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400ms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、fast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200ms</w:t>
      </w:r>
      <w:r>
        <w:rPr>
          <w:rFonts w:hint="eastAsia"/>
          <w:lang w:eastAsia="zh-CN"/>
        </w:rPr>
        <w:t>）</w:t>
      </w:r>
    </w:p>
    <w:p>
      <w:pPr>
        <w:pStyle w:val="19"/>
        <w:rPr>
          <w:rFonts w:hint="eastAsia"/>
          <w:lang w:eastAsia="zh-CN"/>
        </w:rPr>
      </w:pPr>
      <w:r>
        <w:t>$(selector).show(“</w:t>
      </w:r>
      <w:r>
        <w:rPr>
          <w:rFonts w:hint="eastAsia"/>
        </w:rPr>
        <w:t>slow</w:t>
      </w:r>
      <w:r>
        <w:t>”);</w:t>
      </w:r>
    </w:p>
    <w:p>
      <w:pPr>
        <w:ind w:firstLine="560"/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//参数一可以是数值类型或者字符串类型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动画执行完后立即执行的回调函数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$(selector).show(2000, function() {});</w:t>
      </w:r>
    </w:p>
    <w:p>
      <w:pPr>
        <w:pStyle w:val="19"/>
        <w:rPr>
          <w:rFonts w:hint="eastAsia"/>
        </w:rPr>
      </w:pPr>
    </w:p>
    <w:p>
      <w:pPr>
        <w:ind w:firstLine="560"/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//不带参数，作用等同于 css(</w:t>
      </w:r>
      <w:r>
        <w:t>“</w:t>
      </w:r>
      <w:r>
        <w:rPr>
          <w:rFonts w:hint="eastAsia"/>
        </w:rPr>
        <w:t>display</w:t>
      </w:r>
      <w:r>
        <w:t>”</w:t>
      </w:r>
      <w:r>
        <w:rPr>
          <w:rFonts w:hint="eastAsia"/>
        </w:rPr>
        <w:t xml:space="preserve">, </w:t>
      </w:r>
      <w:r>
        <w:t>”</w:t>
      </w:r>
      <w:r>
        <w:rPr>
          <w:rFonts w:hint="eastAsia"/>
        </w:rPr>
        <w:t>block</w:t>
      </w:r>
      <w:r>
        <w:t>”</w:t>
      </w:r>
      <w:r>
        <w:rPr>
          <w:rFonts w:hint="eastAsia"/>
        </w:rPr>
        <w:t>)</w:t>
      </w:r>
      <w:r>
        <w:rPr>
          <w:rFonts w:hint="eastAsia"/>
          <w:lang w:eastAsia="zh-CN"/>
        </w:rPr>
        <w:t>，</w:t>
      </w:r>
      <w:r>
        <w:rPr>
          <w:rFonts w:hint="eastAsia"/>
        </w:rPr>
        <w:t>此时没有动画效果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$(selector).show();</w:t>
      </w:r>
    </w:p>
    <w:p>
      <w:pPr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ide方法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让匹配元素隐藏掉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用法参考show方法</w:t>
      </w: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</w:rPr>
        <w:t>滑入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滑出</w:t>
      </w:r>
      <w:r>
        <w:rPr>
          <w:rFonts w:hint="eastAsia"/>
          <w:lang w:val="en-US" w:eastAsia="zh-CN"/>
        </w:rPr>
        <w:t>slideDown/slideUp</w:t>
      </w:r>
    </w:p>
    <w:p>
      <w:pPr>
        <w:ind w:firstLine="560"/>
        <w:rPr>
          <w:rFonts w:hint="eastAsia"/>
        </w:rPr>
      </w:pPr>
      <w:r>
        <w:rPr>
          <w:rFonts w:hint="eastAsia"/>
        </w:rPr>
        <w:t>滑入动画效果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让元素以下拉动画效果</w:t>
      </w:r>
      <w:r>
        <w:rPr>
          <w:rFonts w:hint="eastAsia"/>
          <w:color w:val="FF0000"/>
        </w:rPr>
        <w:t>展示</w:t>
      </w:r>
      <w:r>
        <w:rPr>
          <w:rFonts w:hint="eastAsia"/>
        </w:rPr>
        <w:t>出来</w:t>
      </w:r>
    </w:p>
    <w:p>
      <w:pPr>
        <w:pStyle w:val="19"/>
        <w:rPr>
          <w:rFonts w:hint="eastAsia"/>
          <w:color w:val="FF0000"/>
        </w:rPr>
      </w:pPr>
      <w:r>
        <w:t>$(selector).slideDown(speed,callback);</w:t>
      </w:r>
    </w:p>
    <w:p>
      <w:pPr>
        <w:ind w:firstLine="560"/>
        <w:rPr>
          <w:rFonts w:hint="eastAsia"/>
        </w:rPr>
      </w:pPr>
    </w:p>
    <w:p>
      <w:pPr>
        <w:ind w:firstLine="560"/>
      </w:pPr>
      <w:r>
        <w:rPr>
          <w:rFonts w:hint="eastAsia"/>
        </w:rPr>
        <w:t>滑出动画效果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让元素以上拉动画效果</w:t>
      </w:r>
      <w:r>
        <w:rPr>
          <w:rFonts w:hint="eastAsia"/>
          <w:color w:val="FF0000"/>
        </w:rPr>
        <w:t>隐藏</w:t>
      </w:r>
      <w:r>
        <w:rPr>
          <w:rFonts w:hint="eastAsia"/>
        </w:rPr>
        <w:t>起来</w:t>
      </w:r>
    </w:p>
    <w:p>
      <w:pPr>
        <w:pStyle w:val="19"/>
        <w:rPr>
          <w:rFonts w:hint="eastAsia"/>
        </w:rPr>
      </w:pPr>
      <w:r>
        <w:t>$(selector).slideUp(speed,callback);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滑入滑出切换动画效果</w:t>
      </w:r>
    </w:p>
    <w:p>
      <w:pPr>
        <w:pStyle w:val="19"/>
        <w:rPr>
          <w:rFonts w:hint="eastAsia"/>
        </w:rPr>
      </w:pPr>
      <w:r>
        <w:t>$(selector).slideToggle(speed,callback);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FF0000"/>
          <w:lang w:val="en-US" w:eastAsia="zh-CN"/>
        </w:rPr>
        <w:t>以上方法</w:t>
      </w:r>
      <w:r>
        <w:rPr>
          <w:rFonts w:hint="eastAsia"/>
          <w:color w:val="FF0000"/>
        </w:rPr>
        <w:t>省略参数或者传入不合法的字符串，那么则使用默认值：400毫秒</w:t>
      </w: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7.3 </w:t>
      </w:r>
      <w:r>
        <w:rPr>
          <w:rFonts w:hint="eastAsia"/>
        </w:rPr>
        <w:t>淡入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淡出</w:t>
      </w:r>
      <w:r>
        <w:t>fadeIn</w:t>
      </w:r>
      <w:r>
        <w:rPr>
          <w:rFonts w:hint="eastAsia"/>
          <w:lang w:val="en-US" w:eastAsia="zh-CN"/>
        </w:rPr>
        <w:t>/fadeOut</w:t>
      </w:r>
    </w:p>
    <w:p>
      <w:pPr>
        <w:ind w:firstLine="560"/>
        <w:rPr>
          <w:rFonts w:hint="eastAsia"/>
        </w:rPr>
      </w:pPr>
      <w:r>
        <w:rPr>
          <w:rFonts w:hint="eastAsia"/>
        </w:rPr>
        <w:t>淡入动画效果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让元素以淡淡的进入视线的方式展示出来</w:t>
      </w:r>
    </w:p>
    <w:p>
      <w:pPr>
        <w:pStyle w:val="19"/>
        <w:rPr>
          <w:rFonts w:hint="eastAsia"/>
        </w:rPr>
      </w:pPr>
      <w:r>
        <w:t>$(selector).fadeIn(speed, callback)</w:t>
      </w:r>
      <w:r>
        <w:rPr>
          <w:rFonts w:hint="eastAsia"/>
        </w:rPr>
        <w:t>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淡出动画效果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让元素以渐渐消失的方式隐藏起来</w:t>
      </w:r>
    </w:p>
    <w:p>
      <w:pPr>
        <w:pStyle w:val="19"/>
      </w:pPr>
      <w:r>
        <w:t>$(selector).fadeOut(1000)</w:t>
      </w:r>
      <w:r>
        <w:rPr>
          <w:rFonts w:hint="eastAsia"/>
        </w:rPr>
        <w:t>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淡入淡出切换动画效果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通过改变透明度，切换匹配元素的显示或隐藏</w:t>
      </w:r>
    </w:p>
    <w:p>
      <w:pPr>
        <w:pStyle w:val="19"/>
        <w:rPr>
          <w:rFonts w:hint="eastAsia"/>
        </w:rPr>
      </w:pPr>
      <w:r>
        <w:t>$(selector).fadeToggle('fast',function(){})</w:t>
      </w:r>
      <w:r>
        <w:rPr>
          <w:rFonts w:hint="eastAsia"/>
        </w:rPr>
        <w:t>;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7.4 </w:t>
      </w:r>
      <w:r>
        <w:rPr>
          <w:rFonts w:hint="eastAsia"/>
        </w:rPr>
        <w:t>改变透明度</w:t>
      </w:r>
      <w:r>
        <w:t>fadeTo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与淡入淡出的区别：淡入淡出只能控制元素的不透明度从 完全不透明 到完全透明；而fadeTo可以指定元素不透明度的具体值。并且时间参数是必需的！</w:t>
      </w:r>
    </w:p>
    <w:p>
      <w:pPr>
        <w:ind w:firstLine="560"/>
        <w:rPr>
          <w:rFonts w:hint="eastAsia"/>
          <w:color w:val="FF0000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作用：调节匹配元素的不透明度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用法有别于其他动画效果 </w:t>
      </w:r>
    </w:p>
    <w:p>
      <w:pPr>
        <w:ind w:firstLine="560"/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// 第一个参数表示：时长</w:t>
      </w:r>
    </w:p>
    <w:p>
      <w:pPr>
        <w:pStyle w:val="19"/>
        <w:rPr>
          <w:rFonts w:hint="eastAsia"/>
        </w:rPr>
      </w:pPr>
      <w:r>
        <w:rPr>
          <w:rFonts w:hint="eastAsia"/>
        </w:rPr>
        <w:t>// 第二个参数表示：不透明度值，取值范围：0-1</w:t>
      </w:r>
    </w:p>
    <w:p>
      <w:pPr>
        <w:pStyle w:val="19"/>
        <w:rPr>
          <w:rFonts w:hint="eastAsia"/>
        </w:rPr>
      </w:pPr>
      <w:r>
        <w:t>$(selector).fadeTo(</w:t>
      </w:r>
      <w:r>
        <w:rPr>
          <w:rFonts w:hint="eastAsia"/>
        </w:rPr>
        <w:t xml:space="preserve">1000, </w:t>
      </w:r>
      <w:r>
        <w:t>.5); //  0全透，1全不透</w:t>
      </w: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// 第一个参数为0，此时作用相当于：.css(</w:t>
      </w:r>
      <w:r>
        <w:t>“</w:t>
      </w:r>
      <w:r>
        <w:rPr>
          <w:rFonts w:hint="eastAsia"/>
        </w:rPr>
        <w:t>opacity</w:t>
      </w:r>
      <w:r>
        <w:t>”</w:t>
      </w:r>
      <w:r>
        <w:rPr>
          <w:rFonts w:hint="eastAsia"/>
        </w:rPr>
        <w:t>, .5);</w:t>
      </w:r>
    </w:p>
    <w:p>
      <w:pPr>
        <w:pStyle w:val="19"/>
      </w:pPr>
      <w:r>
        <w:rPr>
          <w:rFonts w:hint="eastAsia"/>
        </w:rPr>
        <w:t>$(selector).fadeTo(0, .5);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 jQuery动画总结</w:t>
      </w:r>
    </w:p>
    <w:p>
      <w:pPr>
        <w:ind w:firstLine="0" w:firstLineChars="0"/>
        <w:rPr>
          <w:rFonts w:hint="eastAsia"/>
        </w:rPr>
      </w:pPr>
      <w:r>
        <w:drawing>
          <wp:inline distT="0" distB="0" distL="114300" distR="114300">
            <wp:extent cx="5483225" cy="5048885"/>
            <wp:effectExtent l="0" t="0" r="3175" b="18415"/>
            <wp:docPr id="9" name="图片 4" descr="说明: C:\Users\JUS\Desktop\jQuery提供的动画效果总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说明: C:\Users\JUS\Desktop\jQuery提供的动画效果总结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504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7.6 </w:t>
      </w:r>
      <w:r>
        <w:rPr>
          <w:rFonts w:hint="eastAsia"/>
        </w:rPr>
        <w:t>自定义动画</w:t>
      </w:r>
      <w:r>
        <w:t>animate</w:t>
      </w:r>
    </w:p>
    <w:p>
      <w:pPr>
        <w:ind w:firstLine="560"/>
        <w:rPr>
          <w:rFonts w:hint="eastAsia"/>
        </w:rPr>
      </w:pPr>
      <w:r>
        <w:rPr>
          <w:rFonts w:hint="eastAsia"/>
        </w:rPr>
        <w:t>作用：执行一组CSS属性的自定义动画</w:t>
      </w:r>
    </w:p>
    <w:p>
      <w:pPr>
        <w:pStyle w:val="19"/>
        <w:rPr>
          <w:rFonts w:hint="eastAsia"/>
        </w:rPr>
      </w:pPr>
      <w:r>
        <w:rPr>
          <w:rFonts w:hint="eastAsia"/>
        </w:rPr>
        <w:t>// 第一个参数表示：要执行动画的CSS属性（必选）</w:t>
      </w:r>
    </w:p>
    <w:p>
      <w:pPr>
        <w:pStyle w:val="19"/>
        <w:rPr>
          <w:rFonts w:hint="eastAsia"/>
        </w:rPr>
      </w:pPr>
      <w:r>
        <w:rPr>
          <w:rFonts w:hint="eastAsia"/>
        </w:rPr>
        <w:t>// 第二个参数表示：执行动画时长（可选）</w:t>
      </w:r>
    </w:p>
    <w:p>
      <w:pPr>
        <w:pStyle w:val="19"/>
        <w:rPr>
          <w:rFonts w:hint="eastAsia"/>
        </w:rPr>
      </w:pPr>
      <w:r>
        <w:rPr>
          <w:rFonts w:hint="eastAsia"/>
        </w:rPr>
        <w:t>// 第三个参数表示：动画执行完后立即执行的回调函数（可选）</w:t>
      </w:r>
    </w:p>
    <w:p>
      <w:pPr>
        <w:pStyle w:val="19"/>
      </w:pPr>
      <w:r>
        <w:t>$(selector).animate({params},speed,callback);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//animate() 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//第一个参数 : {} 运动的值和属性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//第二个参数 : 时间(运动快慢的) 默认 : 400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//第三个参数 : 运动形式 只有两种运动形式 ( 默认 : swing(慢快慢) linear(匀速)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//第四个参数 : 回调函数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'#div1'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'linear'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'#div2'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'swing'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注意：所有能够执行动画的属性必须只有一个数字类型的值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比如：要改变字体大小，要使用：fontSize（font-size），不要使用：font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动画支持的属性：</w:t>
      </w:r>
      <w:r>
        <w:fldChar w:fldCharType="begin"/>
      </w:r>
      <w:r>
        <w:instrText xml:space="preserve"> HYPERLINK "http://www.w3school.com.cn/jquery/effect_animate.asp" </w:instrText>
      </w:r>
      <w:r>
        <w:fldChar w:fldCharType="separate"/>
      </w:r>
      <w:r>
        <w:rPr>
          <w:rStyle w:val="12"/>
        </w:rPr>
        <w:t>http://www.w3school.com.cn/jquery/effect_anima</w:t>
      </w:r>
      <w:bookmarkStart w:id="0" w:name="_Hlt438126102"/>
      <w:bookmarkStart w:id="1" w:name="_Hlt438126101"/>
      <w:r>
        <w:rPr>
          <w:rStyle w:val="12"/>
        </w:rPr>
        <w:t>t</w:t>
      </w:r>
      <w:bookmarkEnd w:id="0"/>
      <w:bookmarkEnd w:id="1"/>
      <w:r>
        <w:rPr>
          <w:rStyle w:val="12"/>
        </w:rPr>
        <w:t>e.asp</w:t>
      </w:r>
      <w:r>
        <w:fldChar w:fldCharType="end"/>
      </w:r>
    </w:p>
    <w:p>
      <w:pPr>
        <w:ind w:firstLine="560"/>
        <w:rPr>
          <w:rFonts w:hint="eastAsia"/>
        </w:rPr>
      </w:pP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7.7 </w:t>
      </w:r>
      <w:r>
        <w:rPr>
          <w:rFonts w:hint="eastAsia"/>
        </w:rPr>
        <w:t>停止动画stop</w:t>
      </w:r>
    </w:p>
    <w:p>
      <w:pPr>
        <w:ind w:firstLine="560"/>
        <w:rPr>
          <w:rFonts w:hint="eastAsia"/>
        </w:rPr>
      </w:pPr>
      <w:r>
        <w:rPr>
          <w:rFonts w:hint="eastAsia"/>
        </w:rPr>
        <w:t>stop()</w:t>
      </w:r>
      <w:r>
        <w:rPr>
          <w:rFonts w:hint="eastAsia"/>
          <w:lang w:eastAsia="zh-CN"/>
        </w:rPr>
        <w:t>：</w:t>
      </w:r>
      <w:r>
        <w:rPr>
          <w:rFonts w:hint="eastAsia"/>
        </w:rPr>
        <w:t>停止当前正在执行的动画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</w:rPr>
        <w:t>为什么要停止动画？</w:t>
      </w:r>
    </w:p>
    <w:p>
      <w:pPr>
        <w:ind w:firstLine="560"/>
        <w:rPr>
          <w:rFonts w:hint="eastAsia"/>
          <w:color w:val="000000"/>
        </w:rPr>
      </w:pPr>
      <w:r>
        <w:rPr>
          <w:rFonts w:hint="eastAsia"/>
          <w:color w:val="000000"/>
        </w:rPr>
        <w:t>如果一个以上的动画方法在同一个元素上调用，那么对这个元素来说，后面的动画将被放到效果队列中。这样就形成了动画队列</w:t>
      </w:r>
      <w:r>
        <w:rPr>
          <w:rFonts w:hint="eastAsia"/>
          <w:color w:val="000000"/>
          <w:lang w:eastAsia="zh-CN"/>
        </w:rPr>
        <w:t>，</w:t>
      </w: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000000"/>
        </w:rPr>
        <w:t>动画队列里面的动画不会执行，直到第一个动画执行完成。</w:t>
      </w:r>
    </w:p>
    <w:p>
      <w:pPr>
        <w:ind w:firstLine="560"/>
        <w:rPr>
          <w:rFonts w:hint="eastAsia"/>
          <w:color w:val="000000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常用方式：</w:t>
      </w:r>
    </w:p>
    <w:p>
      <w:pPr>
        <w:pStyle w:val="19"/>
        <w:rPr>
          <w:w w:val="100"/>
        </w:rPr>
      </w:pPr>
      <w:r>
        <w:rPr>
          <w:w w:val="100"/>
        </w:rPr>
        <w:t>$(selector).stop()</w:t>
      </w:r>
      <w:r>
        <w:rPr>
          <w:rFonts w:hint="eastAsia"/>
          <w:w w:val="100"/>
        </w:rPr>
        <w:t>;</w:t>
      </w:r>
    </w:p>
    <w:p>
      <w:pPr>
        <w:ind w:firstLine="560"/>
        <w:rPr>
          <w:rFonts w:hint="eastAsia"/>
          <w:color w:val="000000"/>
        </w:rPr>
      </w:pPr>
    </w:p>
    <w:p>
      <w:pPr>
        <w:ind w:firstLine="560"/>
        <w:rPr>
          <w:rFonts w:hint="eastAsia"/>
          <w:w w:val="100"/>
          <w:lang w:val="en-US" w:eastAsia="zh-CN"/>
        </w:rPr>
      </w:pPr>
      <w:r>
        <w:rPr>
          <w:rFonts w:hint="eastAsia"/>
          <w:color w:val="000000"/>
          <w:lang w:val="en-US" w:eastAsia="zh-CN"/>
        </w:rPr>
        <w:t>带参数方式：</w:t>
      </w:r>
      <w:r>
        <w:rPr>
          <w:rFonts w:hint="eastAsia"/>
          <w:w w:val="100"/>
        </w:rPr>
        <w:t>第一个参数表示</w:t>
      </w:r>
      <w:r>
        <w:rPr>
          <w:rFonts w:hint="eastAsia"/>
          <w:w w:val="100"/>
          <w:lang w:val="en-US" w:eastAsia="zh-CN"/>
        </w:rPr>
        <w:t>后续动画是否要执行</w:t>
      </w:r>
    </w:p>
    <w:p>
      <w:pPr>
        <w:ind w:firstLine="2655" w:firstLineChars="0"/>
        <w:rPr>
          <w:rFonts w:hint="eastAsia"/>
          <w:w w:val="100"/>
          <w:lang w:val="en-US" w:eastAsia="zh-CN"/>
        </w:rPr>
      </w:pPr>
      <w:r>
        <w:rPr>
          <w:rFonts w:hint="eastAsia"/>
          <w:w w:val="100"/>
          <w:lang w:val="en-US" w:eastAsia="zh-CN"/>
        </w:rPr>
        <w:t>true：后续动画不执行</w:t>
      </w:r>
    </w:p>
    <w:p>
      <w:pPr>
        <w:ind w:left="2100" w:leftChars="0" w:firstLine="420" w:firstLineChars="0"/>
        <w:rPr>
          <w:rFonts w:hint="eastAsia"/>
          <w:w w:val="100"/>
          <w:lang w:val="en-US" w:eastAsia="zh-CN"/>
        </w:rPr>
      </w:pPr>
      <w:r>
        <w:rPr>
          <w:rFonts w:hint="eastAsia"/>
          <w:w w:val="100"/>
          <w:lang w:val="en-US" w:eastAsia="zh-CN"/>
        </w:rPr>
        <w:t xml:space="preserve"> false：后续动画会执行</w:t>
      </w:r>
    </w:p>
    <w:p>
      <w:pPr>
        <w:rPr>
          <w:rFonts w:hint="eastAsia"/>
          <w:w w:val="100"/>
          <w:lang w:val="en-US" w:eastAsia="zh-CN"/>
        </w:rPr>
      </w:pPr>
      <w:r>
        <w:rPr>
          <w:rFonts w:hint="eastAsia"/>
          <w:w w:val="100"/>
          <w:lang w:val="en-US" w:eastAsia="zh-CN"/>
        </w:rPr>
        <w:t xml:space="preserve"> </w:t>
      </w:r>
      <w:r>
        <w:rPr>
          <w:rFonts w:hint="eastAsia"/>
          <w:w w:val="100"/>
          <w:lang w:val="en-US" w:eastAsia="zh-CN"/>
        </w:rPr>
        <w:tab/>
      </w:r>
      <w:r>
        <w:rPr>
          <w:rFonts w:hint="eastAsia"/>
          <w:w w:val="100"/>
          <w:lang w:val="en-US" w:eastAsia="zh-CN"/>
        </w:rPr>
        <w:tab/>
      </w:r>
      <w:r>
        <w:rPr>
          <w:rFonts w:hint="eastAsia"/>
          <w:w w:val="100"/>
          <w:lang w:val="en-US" w:eastAsia="zh-CN"/>
        </w:rPr>
        <w:tab/>
      </w:r>
      <w:r>
        <w:rPr>
          <w:rFonts w:hint="eastAsia"/>
          <w:w w:val="100"/>
          <w:lang w:val="en-US" w:eastAsia="zh-CN"/>
        </w:rPr>
        <w:tab/>
      </w:r>
      <w:r>
        <w:rPr>
          <w:rFonts w:hint="eastAsia"/>
          <w:w w:val="100"/>
          <w:lang w:val="en-US" w:eastAsia="zh-CN"/>
        </w:rPr>
        <w:t xml:space="preserve">   第二个参数表示当前动画知否要执行</w:t>
      </w:r>
    </w:p>
    <w:p>
      <w:pPr>
        <w:ind w:left="2100" w:leftChars="0" w:firstLine="420" w:firstLineChars="0"/>
        <w:rPr>
          <w:rFonts w:hint="eastAsia"/>
          <w:w w:val="100"/>
          <w:lang w:val="en-US" w:eastAsia="zh-CN"/>
        </w:rPr>
      </w:pPr>
      <w:r>
        <w:rPr>
          <w:rFonts w:hint="eastAsia"/>
          <w:w w:val="100"/>
          <w:lang w:val="en-US" w:eastAsia="zh-CN"/>
        </w:rPr>
        <w:t xml:space="preserve"> true：立即执行完成当前动画</w:t>
      </w:r>
    </w:p>
    <w:p>
      <w:pPr>
        <w:ind w:left="2100" w:leftChars="0" w:firstLine="420" w:firstLineChars="0"/>
        <w:rPr>
          <w:rFonts w:hint="eastAsia"/>
          <w:w w:val="100"/>
          <w:lang w:val="en-US" w:eastAsia="zh-CN"/>
        </w:rPr>
      </w:pPr>
      <w:r>
        <w:rPr>
          <w:rFonts w:hint="eastAsia"/>
          <w:w w:val="100"/>
          <w:lang w:val="en-US" w:eastAsia="zh-CN"/>
        </w:rPr>
        <w:t xml:space="preserve"> false：立即停止当前动画</w:t>
      </w:r>
    </w:p>
    <w:p>
      <w:pPr>
        <w:rPr>
          <w:rFonts w:hint="eastAsia"/>
          <w:w w:val="100"/>
          <w:lang w:val="en-US" w:eastAsia="zh-CN"/>
        </w:rPr>
      </w:pPr>
      <w:r>
        <w:rPr>
          <w:rFonts w:hint="eastAsia"/>
          <w:w w:val="100"/>
          <w:lang w:val="en-US" w:eastAsia="zh-CN"/>
        </w:rPr>
        <w:t xml:space="preserve">                 参数全部不给，默认值都为false。</w:t>
      </w:r>
    </w:p>
    <w:p>
      <w:pPr>
        <w:pStyle w:val="19"/>
        <w:rPr>
          <w:rFonts w:hint="eastAsia"/>
          <w:w w:val="100"/>
        </w:rPr>
      </w:pPr>
      <w:r>
        <w:rPr>
          <w:w w:val="100"/>
        </w:rPr>
        <w:t>$(selector).stop(clearQueue,</w:t>
      </w:r>
      <w:r>
        <w:rPr>
          <w:rFonts w:hint="eastAsia"/>
          <w:w w:val="100"/>
        </w:rPr>
        <w:t>jumpTo</w:t>
      </w:r>
      <w:r>
        <w:rPr>
          <w:w w:val="100"/>
        </w:rPr>
        <w:t>End);</w:t>
      </w:r>
    </w:p>
    <w:p>
      <w:pPr>
        <w:ind w:firstLine="560"/>
        <w:rPr>
          <w:rFonts w:hint="eastAsia"/>
          <w:lang w:val="en-US" w:eastAsia="zh-CN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解释：</w:t>
      </w:r>
    </w:p>
    <w:p>
      <w:pPr>
        <w:ind w:firstLine="560"/>
        <w:rPr>
          <w:rFonts w:hint="eastAsia"/>
        </w:rPr>
      </w:pPr>
      <w:r>
        <w:rPr>
          <w:rFonts w:hint="eastAsia"/>
          <w:color w:val="000000"/>
        </w:rPr>
        <w:t>当调用stop()方法后，队列里面的下一个动画将会立即开始。但是，如果参数clearQueue被设置为true，那么队列</w:t>
      </w:r>
      <w:r>
        <w:rPr>
          <w:rFonts w:hint="eastAsia"/>
          <w:color w:val="000000"/>
          <w:lang w:val="en-US" w:eastAsia="zh-CN"/>
        </w:rPr>
        <w:t>里</w:t>
      </w:r>
      <w:r>
        <w:rPr>
          <w:rFonts w:hint="eastAsia"/>
          <w:color w:val="000000"/>
        </w:rPr>
        <w:t>剩余的动画就被删除了，并且永远也不会执行。</w:t>
      </w:r>
    </w:p>
    <w:p>
      <w:pPr>
        <w:ind w:firstLine="560"/>
        <w:rPr>
          <w:rFonts w:hint="eastAsia"/>
        </w:rPr>
      </w:pPr>
      <w:r>
        <w:rPr>
          <w:rFonts w:hint="eastAsia"/>
        </w:rPr>
        <w:t>如果参数jumpToEnd被设置为true，那么当前动画会停止，但是参与动画的每一个CSS属性将被立即设置为它们的目标值。比如：slideUp()方法，那么元素会立即隐藏掉。如果存在回调函数，那么回调函数也会立即执行。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注意：如果元素动画还没有执行完，此时调用sotp()方法，那么动画将会停止。并且动画没有执行完成，那么回调函数也不会被执行。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'#div1'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'#div2'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//$('#div1').stop(); //默认 : 只会阻止当前运动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//$('#div1').stop(true); //阻止后续的运动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//$('#div1').stop(true,true); //可以立即停止到指定的目标点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'#div1'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finish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//立即停止到所有指定的目标点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ind w:firstLine="56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_GoBack"/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6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.55pt;margin-top:-1.05pt;height:0.05pt;width:510pt;z-index:251659264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mubfHRAAAACAEAAA8AAAAAAAAAAQAgAAAAIgAAAGRycy9kb3ducmV2LnhtbFBLAQIU&#10;ABQAAAAIAIdO4kBfOna4wQEAAI0DAAAOAAAAAAAAAAEAIAAAACABAABkcnMvZTJvRG9jLnhtbFBL&#10;BQYAAAAABgAGAFkBAABT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14" o:spid="_x0000_s1026" o:spt="1" style="position:absolute;left:0pt;margin-left:432.35pt;margin-top:0pt;height:144pt;width:144pt;mso-position-horizontal-relative:margin;mso-wrap-style:none;z-index:251658240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t59&#10;CtUAAAAJAQAADwAAAAAAAAABACAAAAAiAAAAZHJzL2Rvd25yZXYueG1sUEsBAhQAFAAAAAgAh07i&#10;QMI9BqGzAQAASgMAAA4AAAAAAAAAAQAgAAAAJA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7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3" o:spid="_x0000_s1026" o:spt="20" style="position:absolute;left:0pt;margin-left:0.55pt;margin-top:-1.05pt;height:0.05pt;width:510pt;z-index:251661312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a5t8dEAAAAIAQAADwAAAAAAAAABACAAAAAiAAAAZHJzL2Rv&#10;d25yZXYueG1sUEsBAhQAFAAAAAgAh07iQIeKqw3PAQAAjwMAAA4AAAAAAAAAAQAgAAAAIAEAAGRy&#10;cy9lMm9Eb2MueG1sUEsFBgAAAAAGAAYAWQEAAGE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4" o:spid="_x0000_s1026" o:spt="1" style="position:absolute;left:0pt;margin-left:432.3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2t59CtUAAAAJ&#10;AQAADwAAAAAAAAABACAAAAAiAAAAZHJzL2Rvd25yZXYueG1sUEsBAhQAFAAAAAgAh07iQD51kYKt&#10;AQAARwMAAA4AAAAAAAAAAQAgAAAAJA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  <w:p>
    <w:pPr>
      <w:ind w:firstLine="560"/>
      <w:jc w:val="center"/>
      <w:rPr>
        <w:rFonts w:hint="eastAsia"/>
      </w:rPr>
    </w:pPr>
  </w:p>
  <w:p>
    <w:pPr>
      <w:ind w:firstLine="5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rPr>
        <w:rFonts w:hint="eastAsia" w:ascii="微软雅黑" w:hAnsi="微软雅黑" w:cs="微软雅黑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rPr>
        <w:rFonts w:hint="eastAsia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  <w:p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2150"/>
    <w:multiLevelType w:val="multilevel"/>
    <w:tmpl w:val="5A3121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14155F2"/>
    <w:multiLevelType w:val="multilevel"/>
    <w:tmpl w:val="614155F2"/>
    <w:lvl w:ilvl="0" w:tentative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300731"/>
    <w:rsid w:val="003E5678"/>
    <w:rsid w:val="00427384"/>
    <w:rsid w:val="005359F7"/>
    <w:rsid w:val="0056234A"/>
    <w:rsid w:val="007A4C79"/>
    <w:rsid w:val="00B043EB"/>
    <w:rsid w:val="00B36EBE"/>
    <w:rsid w:val="00C027EE"/>
    <w:rsid w:val="010C15E7"/>
    <w:rsid w:val="013F03B8"/>
    <w:rsid w:val="015661F6"/>
    <w:rsid w:val="018A43A4"/>
    <w:rsid w:val="0197203C"/>
    <w:rsid w:val="01A85ACE"/>
    <w:rsid w:val="01C42B2C"/>
    <w:rsid w:val="01EB05AA"/>
    <w:rsid w:val="023A3474"/>
    <w:rsid w:val="02986FBA"/>
    <w:rsid w:val="034D35E1"/>
    <w:rsid w:val="03DD006E"/>
    <w:rsid w:val="03ED6F9D"/>
    <w:rsid w:val="041B6BAC"/>
    <w:rsid w:val="04464AF9"/>
    <w:rsid w:val="049C616A"/>
    <w:rsid w:val="04A74B9D"/>
    <w:rsid w:val="054A73F4"/>
    <w:rsid w:val="05C278E4"/>
    <w:rsid w:val="05CA5E17"/>
    <w:rsid w:val="064F0A2A"/>
    <w:rsid w:val="06AA3795"/>
    <w:rsid w:val="06E23711"/>
    <w:rsid w:val="06EE3A0D"/>
    <w:rsid w:val="07411A90"/>
    <w:rsid w:val="07C41673"/>
    <w:rsid w:val="080024BC"/>
    <w:rsid w:val="08A053B6"/>
    <w:rsid w:val="08DC0F71"/>
    <w:rsid w:val="096C0EFC"/>
    <w:rsid w:val="09704FDC"/>
    <w:rsid w:val="09E577A6"/>
    <w:rsid w:val="0A6D451A"/>
    <w:rsid w:val="0A7D22B8"/>
    <w:rsid w:val="0A8C2A41"/>
    <w:rsid w:val="0AAE2410"/>
    <w:rsid w:val="0AF458F0"/>
    <w:rsid w:val="0B3D4B23"/>
    <w:rsid w:val="0B582935"/>
    <w:rsid w:val="0B7D7C42"/>
    <w:rsid w:val="0BA2522D"/>
    <w:rsid w:val="0BCB294B"/>
    <w:rsid w:val="0C0170D9"/>
    <w:rsid w:val="0C0F73C8"/>
    <w:rsid w:val="0C19651D"/>
    <w:rsid w:val="0C2A5DDB"/>
    <w:rsid w:val="0C746903"/>
    <w:rsid w:val="0D43468C"/>
    <w:rsid w:val="0D521790"/>
    <w:rsid w:val="0D672AEE"/>
    <w:rsid w:val="0DD9020C"/>
    <w:rsid w:val="0E035906"/>
    <w:rsid w:val="0E1F7910"/>
    <w:rsid w:val="0E3236C6"/>
    <w:rsid w:val="0E5D7564"/>
    <w:rsid w:val="0E5F5809"/>
    <w:rsid w:val="0E9E501F"/>
    <w:rsid w:val="0EE5354E"/>
    <w:rsid w:val="0F1604C7"/>
    <w:rsid w:val="0F1E5959"/>
    <w:rsid w:val="0F66250E"/>
    <w:rsid w:val="0F801C95"/>
    <w:rsid w:val="0FB17D11"/>
    <w:rsid w:val="0FCD374E"/>
    <w:rsid w:val="0FEA5295"/>
    <w:rsid w:val="102C5736"/>
    <w:rsid w:val="10CE49B9"/>
    <w:rsid w:val="10E729E6"/>
    <w:rsid w:val="115718FB"/>
    <w:rsid w:val="11B748AE"/>
    <w:rsid w:val="12FC652A"/>
    <w:rsid w:val="12FC6624"/>
    <w:rsid w:val="132F1517"/>
    <w:rsid w:val="133B6107"/>
    <w:rsid w:val="13884AE7"/>
    <w:rsid w:val="13A42E1F"/>
    <w:rsid w:val="13D14682"/>
    <w:rsid w:val="14224499"/>
    <w:rsid w:val="14920FAC"/>
    <w:rsid w:val="14A34D56"/>
    <w:rsid w:val="14FB76B3"/>
    <w:rsid w:val="151C136C"/>
    <w:rsid w:val="151C3775"/>
    <w:rsid w:val="153B768E"/>
    <w:rsid w:val="15AD2651"/>
    <w:rsid w:val="15C00F96"/>
    <w:rsid w:val="165A00E3"/>
    <w:rsid w:val="169A04A8"/>
    <w:rsid w:val="16A37C3D"/>
    <w:rsid w:val="174F0BAB"/>
    <w:rsid w:val="174F40F1"/>
    <w:rsid w:val="178961E5"/>
    <w:rsid w:val="179F0F93"/>
    <w:rsid w:val="17A44751"/>
    <w:rsid w:val="17C309B8"/>
    <w:rsid w:val="181E53AD"/>
    <w:rsid w:val="183324F8"/>
    <w:rsid w:val="18794E9A"/>
    <w:rsid w:val="18996A2F"/>
    <w:rsid w:val="18A73B8A"/>
    <w:rsid w:val="18A83425"/>
    <w:rsid w:val="18B7279F"/>
    <w:rsid w:val="194D639F"/>
    <w:rsid w:val="19657A68"/>
    <w:rsid w:val="19727AD2"/>
    <w:rsid w:val="198B2906"/>
    <w:rsid w:val="19A94BD0"/>
    <w:rsid w:val="1A311A8F"/>
    <w:rsid w:val="1A587A63"/>
    <w:rsid w:val="1A5F0D40"/>
    <w:rsid w:val="1A68258E"/>
    <w:rsid w:val="1A79463B"/>
    <w:rsid w:val="1A821250"/>
    <w:rsid w:val="1A834CF8"/>
    <w:rsid w:val="1A9E1DAF"/>
    <w:rsid w:val="1AA844C7"/>
    <w:rsid w:val="1B687D31"/>
    <w:rsid w:val="1B820CDA"/>
    <w:rsid w:val="1B836E9F"/>
    <w:rsid w:val="1C9216EC"/>
    <w:rsid w:val="1CC71E89"/>
    <w:rsid w:val="1CD03D78"/>
    <w:rsid w:val="1D12502D"/>
    <w:rsid w:val="1DE221E1"/>
    <w:rsid w:val="1DFF2886"/>
    <w:rsid w:val="1E0E0282"/>
    <w:rsid w:val="1E300948"/>
    <w:rsid w:val="1E672820"/>
    <w:rsid w:val="1E6E3247"/>
    <w:rsid w:val="1EA707F2"/>
    <w:rsid w:val="1EB10C45"/>
    <w:rsid w:val="1F6267D2"/>
    <w:rsid w:val="1FAF6208"/>
    <w:rsid w:val="1FE36B2E"/>
    <w:rsid w:val="1FF977B2"/>
    <w:rsid w:val="20882E6F"/>
    <w:rsid w:val="20952517"/>
    <w:rsid w:val="20B46BCC"/>
    <w:rsid w:val="20C95074"/>
    <w:rsid w:val="20CD5CF5"/>
    <w:rsid w:val="214A0FE6"/>
    <w:rsid w:val="21587E11"/>
    <w:rsid w:val="21887B00"/>
    <w:rsid w:val="219A2358"/>
    <w:rsid w:val="21A033A7"/>
    <w:rsid w:val="21AE6757"/>
    <w:rsid w:val="21F50778"/>
    <w:rsid w:val="22210B44"/>
    <w:rsid w:val="22617E5A"/>
    <w:rsid w:val="22631332"/>
    <w:rsid w:val="2275596A"/>
    <w:rsid w:val="2287207D"/>
    <w:rsid w:val="232B330A"/>
    <w:rsid w:val="23B32888"/>
    <w:rsid w:val="23DD360B"/>
    <w:rsid w:val="23E17363"/>
    <w:rsid w:val="23E5465E"/>
    <w:rsid w:val="2449102A"/>
    <w:rsid w:val="24737419"/>
    <w:rsid w:val="24975357"/>
    <w:rsid w:val="24C316E1"/>
    <w:rsid w:val="252B6F51"/>
    <w:rsid w:val="256824FB"/>
    <w:rsid w:val="256D23D7"/>
    <w:rsid w:val="258E7D0F"/>
    <w:rsid w:val="25966028"/>
    <w:rsid w:val="25A03FE7"/>
    <w:rsid w:val="25A93D76"/>
    <w:rsid w:val="25E04DCC"/>
    <w:rsid w:val="26463520"/>
    <w:rsid w:val="26633BDC"/>
    <w:rsid w:val="26656680"/>
    <w:rsid w:val="26827ADD"/>
    <w:rsid w:val="26C27265"/>
    <w:rsid w:val="26C72F2F"/>
    <w:rsid w:val="2705413B"/>
    <w:rsid w:val="2727130E"/>
    <w:rsid w:val="27B228EE"/>
    <w:rsid w:val="28131258"/>
    <w:rsid w:val="281C486E"/>
    <w:rsid w:val="282370F3"/>
    <w:rsid w:val="28274AFC"/>
    <w:rsid w:val="28D80B26"/>
    <w:rsid w:val="29983D0A"/>
    <w:rsid w:val="29A819F4"/>
    <w:rsid w:val="29C07E9D"/>
    <w:rsid w:val="2A1B714E"/>
    <w:rsid w:val="2A4B6481"/>
    <w:rsid w:val="2A713D3C"/>
    <w:rsid w:val="2A814619"/>
    <w:rsid w:val="2AAC04A5"/>
    <w:rsid w:val="2BD82105"/>
    <w:rsid w:val="2C32465B"/>
    <w:rsid w:val="2C4476C5"/>
    <w:rsid w:val="2C6054F6"/>
    <w:rsid w:val="2C7D4846"/>
    <w:rsid w:val="2CB25A5F"/>
    <w:rsid w:val="2CC452E3"/>
    <w:rsid w:val="2CE854D1"/>
    <w:rsid w:val="2D005FDA"/>
    <w:rsid w:val="2D28496F"/>
    <w:rsid w:val="2D697093"/>
    <w:rsid w:val="2DBC04CA"/>
    <w:rsid w:val="2DBD3021"/>
    <w:rsid w:val="2DCD7EC5"/>
    <w:rsid w:val="2E11760C"/>
    <w:rsid w:val="2E3B1AF9"/>
    <w:rsid w:val="2E6026E6"/>
    <w:rsid w:val="2E731C66"/>
    <w:rsid w:val="2E8217C0"/>
    <w:rsid w:val="2F460769"/>
    <w:rsid w:val="2F783321"/>
    <w:rsid w:val="2FB06AC6"/>
    <w:rsid w:val="2FD44181"/>
    <w:rsid w:val="2FE053DD"/>
    <w:rsid w:val="307B4682"/>
    <w:rsid w:val="308B7D05"/>
    <w:rsid w:val="30D4351F"/>
    <w:rsid w:val="316A6488"/>
    <w:rsid w:val="31881F5E"/>
    <w:rsid w:val="319C674E"/>
    <w:rsid w:val="31E45C21"/>
    <w:rsid w:val="32131FF9"/>
    <w:rsid w:val="32356F45"/>
    <w:rsid w:val="324E7CF5"/>
    <w:rsid w:val="328C1485"/>
    <w:rsid w:val="32950F0E"/>
    <w:rsid w:val="32B15359"/>
    <w:rsid w:val="32BD7CBF"/>
    <w:rsid w:val="330A3B3D"/>
    <w:rsid w:val="334F67A2"/>
    <w:rsid w:val="33706215"/>
    <w:rsid w:val="33713B3D"/>
    <w:rsid w:val="34142AD2"/>
    <w:rsid w:val="34B7514F"/>
    <w:rsid w:val="34FB7456"/>
    <w:rsid w:val="352F3F7D"/>
    <w:rsid w:val="3539490B"/>
    <w:rsid w:val="353F250E"/>
    <w:rsid w:val="35BB1123"/>
    <w:rsid w:val="363A2A7F"/>
    <w:rsid w:val="36583EFC"/>
    <w:rsid w:val="36B31E62"/>
    <w:rsid w:val="371146DB"/>
    <w:rsid w:val="375220F5"/>
    <w:rsid w:val="37571F16"/>
    <w:rsid w:val="37681038"/>
    <w:rsid w:val="383E1035"/>
    <w:rsid w:val="386B0A49"/>
    <w:rsid w:val="38740F18"/>
    <w:rsid w:val="389675C4"/>
    <w:rsid w:val="38C76AD4"/>
    <w:rsid w:val="38ED167C"/>
    <w:rsid w:val="397201D1"/>
    <w:rsid w:val="39B815E8"/>
    <w:rsid w:val="39BD4A20"/>
    <w:rsid w:val="39C12455"/>
    <w:rsid w:val="3A0520DE"/>
    <w:rsid w:val="3A3D2404"/>
    <w:rsid w:val="3A811592"/>
    <w:rsid w:val="3AA46F36"/>
    <w:rsid w:val="3AAF113A"/>
    <w:rsid w:val="3B174F85"/>
    <w:rsid w:val="3BD20B6E"/>
    <w:rsid w:val="3C422E28"/>
    <w:rsid w:val="3CBD2756"/>
    <w:rsid w:val="3CD06F8B"/>
    <w:rsid w:val="3D0D4FC3"/>
    <w:rsid w:val="3D35792E"/>
    <w:rsid w:val="3DCE7A8A"/>
    <w:rsid w:val="3E1E4E41"/>
    <w:rsid w:val="3EC26E6B"/>
    <w:rsid w:val="3F9B1C09"/>
    <w:rsid w:val="3FAC197E"/>
    <w:rsid w:val="3FB20B3D"/>
    <w:rsid w:val="406B0423"/>
    <w:rsid w:val="40BC1043"/>
    <w:rsid w:val="413C637C"/>
    <w:rsid w:val="417B2A63"/>
    <w:rsid w:val="41B93432"/>
    <w:rsid w:val="41F462BF"/>
    <w:rsid w:val="423C74CB"/>
    <w:rsid w:val="426D54F4"/>
    <w:rsid w:val="42A91EC0"/>
    <w:rsid w:val="42C42EEA"/>
    <w:rsid w:val="42C82F1B"/>
    <w:rsid w:val="42D4120A"/>
    <w:rsid w:val="433601C4"/>
    <w:rsid w:val="4337708B"/>
    <w:rsid w:val="433C5840"/>
    <w:rsid w:val="4371502E"/>
    <w:rsid w:val="43784C58"/>
    <w:rsid w:val="438721E3"/>
    <w:rsid w:val="43AD7C92"/>
    <w:rsid w:val="43CB4894"/>
    <w:rsid w:val="43FF4544"/>
    <w:rsid w:val="443D79A9"/>
    <w:rsid w:val="444A34BA"/>
    <w:rsid w:val="44BC60B5"/>
    <w:rsid w:val="44C0666A"/>
    <w:rsid w:val="44D34942"/>
    <w:rsid w:val="44F31979"/>
    <w:rsid w:val="44FE316F"/>
    <w:rsid w:val="450F5037"/>
    <w:rsid w:val="45744229"/>
    <w:rsid w:val="458477B0"/>
    <w:rsid w:val="4593121D"/>
    <w:rsid w:val="45D0648B"/>
    <w:rsid w:val="45D16F1D"/>
    <w:rsid w:val="46CB362B"/>
    <w:rsid w:val="473B7633"/>
    <w:rsid w:val="47915BDB"/>
    <w:rsid w:val="4791783F"/>
    <w:rsid w:val="47A66B8A"/>
    <w:rsid w:val="47C43A52"/>
    <w:rsid w:val="480B123C"/>
    <w:rsid w:val="486501EC"/>
    <w:rsid w:val="4874077D"/>
    <w:rsid w:val="49156D7C"/>
    <w:rsid w:val="49233A75"/>
    <w:rsid w:val="49944317"/>
    <w:rsid w:val="49F56438"/>
    <w:rsid w:val="4AB34F80"/>
    <w:rsid w:val="4ABB2932"/>
    <w:rsid w:val="4AE9665F"/>
    <w:rsid w:val="4AF204A9"/>
    <w:rsid w:val="4AFE665A"/>
    <w:rsid w:val="4B053338"/>
    <w:rsid w:val="4B22101B"/>
    <w:rsid w:val="4B407108"/>
    <w:rsid w:val="4B632776"/>
    <w:rsid w:val="4B636D48"/>
    <w:rsid w:val="4B700D0A"/>
    <w:rsid w:val="4B9A550F"/>
    <w:rsid w:val="4B9C4B01"/>
    <w:rsid w:val="4BA07E47"/>
    <w:rsid w:val="4C093BBF"/>
    <w:rsid w:val="4C5B72B7"/>
    <w:rsid w:val="4CDD6CF3"/>
    <w:rsid w:val="4CE24F8F"/>
    <w:rsid w:val="4CE5388D"/>
    <w:rsid w:val="4D437384"/>
    <w:rsid w:val="4D7C7811"/>
    <w:rsid w:val="4E2030C2"/>
    <w:rsid w:val="4E2F7957"/>
    <w:rsid w:val="4E3568C7"/>
    <w:rsid w:val="4F047017"/>
    <w:rsid w:val="4F1028AC"/>
    <w:rsid w:val="4F141643"/>
    <w:rsid w:val="4F5A729E"/>
    <w:rsid w:val="4F8C636C"/>
    <w:rsid w:val="4FE47A48"/>
    <w:rsid w:val="50C37FC6"/>
    <w:rsid w:val="51224F00"/>
    <w:rsid w:val="515D37C4"/>
    <w:rsid w:val="5181264A"/>
    <w:rsid w:val="519A2066"/>
    <w:rsid w:val="51FB1B01"/>
    <w:rsid w:val="52604782"/>
    <w:rsid w:val="53103A56"/>
    <w:rsid w:val="53635C68"/>
    <w:rsid w:val="53642B0C"/>
    <w:rsid w:val="53903768"/>
    <w:rsid w:val="53A00A70"/>
    <w:rsid w:val="53A32D62"/>
    <w:rsid w:val="53FB2869"/>
    <w:rsid w:val="54214BD1"/>
    <w:rsid w:val="546C3DFB"/>
    <w:rsid w:val="54844D76"/>
    <w:rsid w:val="54853151"/>
    <w:rsid w:val="548A7E97"/>
    <w:rsid w:val="54DD11FE"/>
    <w:rsid w:val="54DD3494"/>
    <w:rsid w:val="556262EE"/>
    <w:rsid w:val="55A25ED2"/>
    <w:rsid w:val="55AE29A6"/>
    <w:rsid w:val="55CF1D2A"/>
    <w:rsid w:val="55D02547"/>
    <w:rsid w:val="55DE77D7"/>
    <w:rsid w:val="56031D51"/>
    <w:rsid w:val="56177121"/>
    <w:rsid w:val="567371B8"/>
    <w:rsid w:val="569C1059"/>
    <w:rsid w:val="56A46057"/>
    <w:rsid w:val="56C73E54"/>
    <w:rsid w:val="572D6C3D"/>
    <w:rsid w:val="57335811"/>
    <w:rsid w:val="579852E4"/>
    <w:rsid w:val="57D513D2"/>
    <w:rsid w:val="57EC4683"/>
    <w:rsid w:val="58B367C6"/>
    <w:rsid w:val="596540B6"/>
    <w:rsid w:val="599C7BB3"/>
    <w:rsid w:val="59C702D4"/>
    <w:rsid w:val="5A214BCD"/>
    <w:rsid w:val="5A2A69D5"/>
    <w:rsid w:val="5A6D5523"/>
    <w:rsid w:val="5AD758A7"/>
    <w:rsid w:val="5B0A30BB"/>
    <w:rsid w:val="5B1B51F8"/>
    <w:rsid w:val="5B1D6265"/>
    <w:rsid w:val="5B2A68EA"/>
    <w:rsid w:val="5B5014E9"/>
    <w:rsid w:val="5BAE68CC"/>
    <w:rsid w:val="5BCA78DA"/>
    <w:rsid w:val="5CFA3236"/>
    <w:rsid w:val="5D1C6F93"/>
    <w:rsid w:val="5D445A6E"/>
    <w:rsid w:val="5D5934FB"/>
    <w:rsid w:val="5DD02244"/>
    <w:rsid w:val="5DD90D31"/>
    <w:rsid w:val="5E0F7EE2"/>
    <w:rsid w:val="5E215226"/>
    <w:rsid w:val="5E247CD7"/>
    <w:rsid w:val="5E584CB7"/>
    <w:rsid w:val="5EFA0F6E"/>
    <w:rsid w:val="5F4F4230"/>
    <w:rsid w:val="5F9D5B0D"/>
    <w:rsid w:val="60965FE3"/>
    <w:rsid w:val="60A45934"/>
    <w:rsid w:val="60B716BF"/>
    <w:rsid w:val="60C64276"/>
    <w:rsid w:val="61813AE5"/>
    <w:rsid w:val="618B6B32"/>
    <w:rsid w:val="61BB154F"/>
    <w:rsid w:val="61D052B2"/>
    <w:rsid w:val="63103EE6"/>
    <w:rsid w:val="63105088"/>
    <w:rsid w:val="63892934"/>
    <w:rsid w:val="644F23CB"/>
    <w:rsid w:val="64622E0B"/>
    <w:rsid w:val="649701E1"/>
    <w:rsid w:val="649E5F7D"/>
    <w:rsid w:val="64A93805"/>
    <w:rsid w:val="64F24841"/>
    <w:rsid w:val="65297108"/>
    <w:rsid w:val="65300C03"/>
    <w:rsid w:val="659229F3"/>
    <w:rsid w:val="660F3C60"/>
    <w:rsid w:val="660F7001"/>
    <w:rsid w:val="663E4F10"/>
    <w:rsid w:val="665873F5"/>
    <w:rsid w:val="66D63E02"/>
    <w:rsid w:val="66D6490A"/>
    <w:rsid w:val="674146B1"/>
    <w:rsid w:val="676D7E49"/>
    <w:rsid w:val="678A4AAC"/>
    <w:rsid w:val="67D85098"/>
    <w:rsid w:val="67F34F8F"/>
    <w:rsid w:val="68A75953"/>
    <w:rsid w:val="699132A2"/>
    <w:rsid w:val="699E66D0"/>
    <w:rsid w:val="69E71361"/>
    <w:rsid w:val="6A6409FE"/>
    <w:rsid w:val="6A71301A"/>
    <w:rsid w:val="6A7A2A0D"/>
    <w:rsid w:val="6AAB5FD3"/>
    <w:rsid w:val="6ABE5D5E"/>
    <w:rsid w:val="6B387C21"/>
    <w:rsid w:val="6BC361E2"/>
    <w:rsid w:val="6BC6765A"/>
    <w:rsid w:val="6C0B5C25"/>
    <w:rsid w:val="6C322DB8"/>
    <w:rsid w:val="6C4D3B2C"/>
    <w:rsid w:val="6C9C7811"/>
    <w:rsid w:val="6D63266D"/>
    <w:rsid w:val="6DA76C8A"/>
    <w:rsid w:val="6DAB52F4"/>
    <w:rsid w:val="6DB46A98"/>
    <w:rsid w:val="6DC90597"/>
    <w:rsid w:val="6DEF18F9"/>
    <w:rsid w:val="6E293898"/>
    <w:rsid w:val="6F115EE9"/>
    <w:rsid w:val="6F846C5E"/>
    <w:rsid w:val="6FD441CE"/>
    <w:rsid w:val="70447547"/>
    <w:rsid w:val="709E6AC0"/>
    <w:rsid w:val="70BF3DED"/>
    <w:rsid w:val="70C10EB7"/>
    <w:rsid w:val="70D71E7F"/>
    <w:rsid w:val="716B0846"/>
    <w:rsid w:val="717729B9"/>
    <w:rsid w:val="71C165B2"/>
    <w:rsid w:val="726D2D0D"/>
    <w:rsid w:val="72CD602B"/>
    <w:rsid w:val="72D22B05"/>
    <w:rsid w:val="72EF5B9B"/>
    <w:rsid w:val="73824541"/>
    <w:rsid w:val="73DB7C4E"/>
    <w:rsid w:val="744A010E"/>
    <w:rsid w:val="74986C69"/>
    <w:rsid w:val="74E453DE"/>
    <w:rsid w:val="75093351"/>
    <w:rsid w:val="75860AE3"/>
    <w:rsid w:val="76121767"/>
    <w:rsid w:val="7699768F"/>
    <w:rsid w:val="772514C5"/>
    <w:rsid w:val="775144A0"/>
    <w:rsid w:val="776C6A47"/>
    <w:rsid w:val="777C7C9E"/>
    <w:rsid w:val="77B57743"/>
    <w:rsid w:val="783E0BCB"/>
    <w:rsid w:val="78DF4814"/>
    <w:rsid w:val="78F00DF4"/>
    <w:rsid w:val="790737C2"/>
    <w:rsid w:val="795D1CB9"/>
    <w:rsid w:val="79917F33"/>
    <w:rsid w:val="79A650F6"/>
    <w:rsid w:val="7A214760"/>
    <w:rsid w:val="7AB2214D"/>
    <w:rsid w:val="7B347DA6"/>
    <w:rsid w:val="7B451026"/>
    <w:rsid w:val="7B9438EC"/>
    <w:rsid w:val="7BC231E9"/>
    <w:rsid w:val="7BCD0F11"/>
    <w:rsid w:val="7BD776F2"/>
    <w:rsid w:val="7C9138D9"/>
    <w:rsid w:val="7C920574"/>
    <w:rsid w:val="7CE81980"/>
    <w:rsid w:val="7CFF6EA6"/>
    <w:rsid w:val="7D42474D"/>
    <w:rsid w:val="7D507DCD"/>
    <w:rsid w:val="7D5A0700"/>
    <w:rsid w:val="7D6207E8"/>
    <w:rsid w:val="7DA23654"/>
    <w:rsid w:val="7DF57241"/>
    <w:rsid w:val="7E0912AC"/>
    <w:rsid w:val="7E6B7E5D"/>
    <w:rsid w:val="7E6C3904"/>
    <w:rsid w:val="7E9D6AAF"/>
    <w:rsid w:val="7EB90B2C"/>
    <w:rsid w:val="7F463461"/>
    <w:rsid w:val="7F772DD4"/>
    <w:rsid w:val="7F961708"/>
    <w:rsid w:val="7FA1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iPriority w:val="0"/>
    <w:rPr>
      <w:color w:val="800080"/>
      <w:u w:val="single"/>
    </w:rPr>
  </w:style>
  <w:style w:type="character" w:styleId="13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8">
    <w:name w:val="标题5"/>
    <w:basedOn w:val="5"/>
    <w:qFormat/>
    <w:uiPriority w:val="0"/>
    <w:rPr>
      <w:sz w:val="24"/>
    </w:rPr>
  </w:style>
  <w:style w:type="paragraph" w:customStyle="1" w:styleId="19">
    <w:name w:val="代码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2018-03-15T00:46:11Z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